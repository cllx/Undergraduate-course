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D0" w:rsidRDefault="00BE0093" w:rsidP="000202D0">
      <w:pPr>
        <w:pStyle w:val="1"/>
        <w:tabs>
          <w:tab w:val="left" w:pos="3600"/>
        </w:tabs>
        <w:spacing w:before="120" w:after="120" w:line="240" w:lineRule="auto"/>
        <w:jc w:val="center"/>
        <w:rPr>
          <w:b w:val="0"/>
          <w:bCs w:val="0"/>
          <w:color w:val="000000" w:themeColor="text1"/>
          <w:sz w:val="32"/>
          <w:szCs w:val="32"/>
        </w:rPr>
      </w:pPr>
      <w:bookmarkStart w:id="0" w:name="_Toc255116735"/>
      <w:r w:rsidRPr="00BE0093">
        <w:rPr>
          <w:rFonts w:hint="eastAsia"/>
        </w:rPr>
        <w:t>实验二</w:t>
      </w:r>
      <w:r w:rsidR="000202D0">
        <w:rPr>
          <w:b w:val="0"/>
          <w:bCs w:val="0"/>
          <w:color w:val="000000" w:themeColor="text1"/>
          <w:sz w:val="32"/>
          <w:szCs w:val="32"/>
        </w:rPr>
        <w:t xml:space="preserve">  </w:t>
      </w:r>
      <w:bookmarkEnd w:id="0"/>
      <w:r w:rsidR="00B1309A">
        <w:rPr>
          <w:rFonts w:hint="eastAsia"/>
        </w:rPr>
        <w:t>顺序</w:t>
      </w:r>
      <w:r>
        <w:rPr>
          <w:rFonts w:hint="eastAsia"/>
        </w:rPr>
        <w:t>表的建立及基本操作方法实现</w:t>
      </w:r>
    </w:p>
    <w:p w:rsidR="000202D0" w:rsidRDefault="000202D0" w:rsidP="000202D0">
      <w:pPr>
        <w:rPr>
          <w:rFonts w:ascii="Arial" w:hAnsi="Arial"/>
          <w:color w:val="000000" w:themeColor="text1"/>
          <w:sz w:val="28"/>
          <w:szCs w:val="32"/>
        </w:rPr>
      </w:pPr>
      <w:r>
        <w:rPr>
          <w:rFonts w:ascii="Arial" w:hAnsi="Arial" w:hint="eastAsia"/>
          <w:color w:val="000000" w:themeColor="text1"/>
          <w:sz w:val="28"/>
          <w:szCs w:val="32"/>
        </w:rPr>
        <w:t>实验预备知识：</w:t>
      </w:r>
    </w:p>
    <w:p w:rsidR="00B93578" w:rsidRDefault="00B93578" w:rsidP="00B93578">
      <w:pPr>
        <w:ind w:firstLine="42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．熟练运用指针进行程序设计，掌握结构体指针。</w:t>
      </w:r>
    </w:p>
    <w:p w:rsidR="00B93578" w:rsidRDefault="00B93578" w:rsidP="00B93578">
      <w:pPr>
        <w:ind w:firstLine="42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．掌握使用结构体指针访问结构体变量。</w:t>
      </w:r>
    </w:p>
    <w:p w:rsidR="00B93578" w:rsidRDefault="00B93578" w:rsidP="00B93578">
      <w:pPr>
        <w:ind w:firstLine="42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．掌握指针作为函数的参数使用。</w:t>
      </w:r>
    </w:p>
    <w:p w:rsidR="00B93578" w:rsidRDefault="00B93578" w:rsidP="00B93578">
      <w:pPr>
        <w:ind w:firstLine="42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．理解单链表的含义、目的和处理方法。</w:t>
      </w:r>
    </w:p>
    <w:p w:rsidR="000202D0" w:rsidRPr="00B93578" w:rsidRDefault="000202D0" w:rsidP="000202D0">
      <w:pPr>
        <w:rPr>
          <w:color w:val="000000" w:themeColor="text1"/>
        </w:rPr>
      </w:pPr>
    </w:p>
    <w:p w:rsidR="000202D0" w:rsidRDefault="000202D0" w:rsidP="008C7453">
      <w:pPr>
        <w:pStyle w:val="2"/>
      </w:pPr>
      <w:r>
        <w:rPr>
          <w:rFonts w:hint="eastAsia"/>
        </w:rPr>
        <w:t>一、实验目的</w:t>
      </w:r>
    </w:p>
    <w:p w:rsidR="00B93578" w:rsidRDefault="00B93578" w:rsidP="00B93578">
      <w:pPr>
        <w:ind w:firstLine="42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．掌握线性表的链式存贮结构及基本操作，深入了解链表的基本特性，以便在实际问题背景下灵活运用它们。</w:t>
      </w:r>
    </w:p>
    <w:p w:rsidR="00B93578" w:rsidRDefault="00B93578" w:rsidP="00B93578">
      <w:pPr>
        <w:ind w:firstLine="420"/>
        <w:rPr>
          <w:rFonts w:asci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．巩固该存贮结构的构造方法，深入理解和灵活掌握链表的插入、删除等操作。</w:t>
      </w:r>
    </w:p>
    <w:p w:rsidR="000202D0" w:rsidRDefault="000202D0" w:rsidP="008C7453">
      <w:pPr>
        <w:pStyle w:val="2"/>
        <w:rPr>
          <w:rFonts w:ascii="Arial" w:hAnsi="Arial"/>
          <w:szCs w:val="32"/>
        </w:rPr>
      </w:pPr>
      <w:r>
        <w:rPr>
          <w:rFonts w:hint="eastAsia"/>
        </w:rPr>
        <w:t>二、实验要求</w:t>
      </w:r>
      <w:r w:rsidR="00BE0093">
        <w:rPr>
          <w:rFonts w:hint="eastAsia"/>
        </w:rPr>
        <w:t>（本次实验要求上交）</w:t>
      </w:r>
    </w:p>
    <w:p w:rsidR="000202D0" w:rsidRDefault="00375C1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【题目1】----验证型</w:t>
      </w: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实现循环单链表的各种基本运算的算法。</w:t>
      </w:r>
      <w:r w:rsidR="000D26F3">
        <w:rPr>
          <w:rFonts w:ascii="宋体" w:hAnsi="宋体" w:hint="eastAsia"/>
          <w:color w:val="000000" w:themeColor="text1"/>
          <w:szCs w:val="21"/>
        </w:rPr>
        <w:t>参考代码见（3-1.cpp）</w:t>
      </w:r>
    </w:p>
    <w:p w:rsidR="00442F6D" w:rsidRDefault="000D26F3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该程序主函数完成如下功能：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初始化循环单链表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利用尾插法插入若干元素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输出循环单链表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输出该单链表的长度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判断该单链表是否为空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输出单链表的第3个元素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在地4的元素位置上插入元素f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删除第3个元素</w:t>
      </w:r>
    </w:p>
    <w:p w:rsidR="000D26F3" w:rsidRPr="000D26F3" w:rsidRDefault="000D26F3" w:rsidP="000D26F3">
      <w:pPr>
        <w:pStyle w:val="a9"/>
        <w:numPr>
          <w:ilvl w:val="0"/>
          <w:numId w:val="9"/>
        </w:numPr>
        <w:spacing w:line="360" w:lineRule="auto"/>
        <w:rPr>
          <w:rFonts w:ascii="宋体" w:hAnsi="宋体"/>
          <w:color w:val="000000" w:themeColor="text1"/>
          <w:sz w:val="21"/>
          <w:szCs w:val="21"/>
        </w:rPr>
      </w:pPr>
      <w:r w:rsidRPr="000D26F3">
        <w:rPr>
          <w:rFonts w:ascii="宋体" w:hAnsi="宋体" w:hint="eastAsia"/>
          <w:color w:val="000000" w:themeColor="text1"/>
          <w:sz w:val="21"/>
          <w:szCs w:val="21"/>
        </w:rPr>
        <w:t>销毁该循环单链表</w:t>
      </w:r>
    </w:p>
    <w:p w:rsidR="000D26F3" w:rsidRPr="000D26F3" w:rsidRDefault="000D26F3" w:rsidP="000D26F3">
      <w:pPr>
        <w:pStyle w:val="a9"/>
        <w:ind w:left="840"/>
        <w:rPr>
          <w:rFonts w:ascii="宋体" w:hAnsi="宋体"/>
          <w:color w:val="000000" w:themeColor="text1"/>
          <w:szCs w:val="21"/>
        </w:rPr>
      </w:pP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P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42F6D" w:rsidRDefault="00442F6D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【题目2】</w:t>
      </w:r>
    </w:p>
    <w:p w:rsidR="00375C1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编写一个程序，用单链表存储一元多项式，</w:t>
      </w:r>
      <w:r w:rsidR="00600594">
        <w:rPr>
          <w:rFonts w:ascii="宋体" w:hAnsi="宋体" w:hint="eastAsia"/>
          <w:color w:val="000000" w:themeColor="text1"/>
          <w:szCs w:val="21"/>
        </w:rPr>
        <w:t>将单链表按幂指数的降序排序</w:t>
      </w:r>
      <w:r>
        <w:rPr>
          <w:rFonts w:ascii="宋体" w:hAnsi="宋体" w:hint="eastAsia"/>
          <w:color w:val="000000" w:themeColor="text1"/>
          <w:szCs w:val="21"/>
        </w:rPr>
        <w:t>并实现两个多项式的相加运算</w:t>
      </w:r>
      <w:r w:rsidR="00375C1F">
        <w:rPr>
          <w:rFonts w:ascii="宋体" w:hAnsi="宋体" w:hint="eastAsia"/>
          <w:color w:val="000000" w:themeColor="text1"/>
          <w:szCs w:val="21"/>
        </w:rPr>
        <w:t>。</w:t>
      </w:r>
      <w:r w:rsidR="006F3DFB">
        <w:rPr>
          <w:rFonts w:ascii="宋体" w:hAnsi="宋体" w:hint="eastAsia"/>
          <w:color w:val="000000" w:themeColor="text1"/>
          <w:szCs w:val="21"/>
        </w:rPr>
        <w:t>源程序见附录部分</w:t>
      </w:r>
      <w:r>
        <w:rPr>
          <w:rFonts w:ascii="宋体" w:hAnsi="宋体" w:hint="eastAsia"/>
          <w:color w:val="000000" w:themeColor="text1"/>
          <w:szCs w:val="21"/>
        </w:rPr>
        <w:t>。</w:t>
      </w: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该工程的程序结构图如下图所示：</w:t>
      </w: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noProof/>
          <w:color w:val="000000" w:themeColor="text1"/>
          <w:szCs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5D464DA" wp14:editId="602DC10E">
                <wp:simplePos x="0" y="0"/>
                <wp:positionH relativeFrom="column">
                  <wp:posOffset>219075</wp:posOffset>
                </wp:positionH>
                <wp:positionV relativeFrom="paragraph">
                  <wp:posOffset>80010</wp:posOffset>
                </wp:positionV>
                <wp:extent cx="5143500" cy="1419225"/>
                <wp:effectExtent l="0" t="0" r="19050" b="285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419225"/>
                          <a:chOff x="0" y="0"/>
                          <a:chExt cx="5143500" cy="1419225"/>
                        </a:xfrm>
                      </wpg:grpSpPr>
                      <wps:wsp>
                        <wps:cNvPr id="20" name="直接箭头连接符 20"/>
                        <wps:cNvCnPr/>
                        <wps:spPr>
                          <a:xfrm>
                            <a:off x="2647950" y="323850"/>
                            <a:ext cx="45719" cy="781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5143500" cy="1419225"/>
                            <a:chOff x="0" y="0"/>
                            <a:chExt cx="5143500" cy="1419225"/>
                          </a:xfrm>
                        </wpg:grpSpPr>
                        <wps:wsp>
                          <wps:cNvPr id="2" name="文本框 2"/>
                          <wps:cNvSpPr txBox="1"/>
                          <wps:spPr>
                            <a:xfrm>
                              <a:off x="0" y="1085850"/>
                              <a:ext cx="10382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77E3F" w:rsidRDefault="00477E3F" w:rsidP="00477E3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CreatListR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文本框 6"/>
                          <wps:cNvSpPr txBox="1"/>
                          <wps:spPr>
                            <a:xfrm>
                              <a:off x="3114675" y="1095375"/>
                              <a:ext cx="6572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77E3F" w:rsidRDefault="00477E3F" w:rsidP="00477E3F">
                                <w:pPr>
                                  <w:jc w:val="center"/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4105275" y="1114425"/>
                              <a:ext cx="10382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77E3F" w:rsidRDefault="00477E3F" w:rsidP="00477E3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DestroyList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1323975" y="1085850"/>
                              <a:ext cx="6572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77E3F" w:rsidRDefault="00477E3F" w:rsidP="00477E3F">
                                <w:pPr>
                                  <w:jc w:val="center"/>
                                </w:pPr>
                                <w:r>
                                  <w:t>Sort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2190750" y="1085850"/>
                              <a:ext cx="7334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77E3F" w:rsidRDefault="00477E3F" w:rsidP="00477E3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DispPolyy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组合 25"/>
                          <wpg:cNvGrpSpPr/>
                          <wpg:grpSpPr>
                            <a:xfrm>
                              <a:off x="2114550" y="0"/>
                              <a:ext cx="2276475" cy="1085850"/>
                              <a:chOff x="0" y="0"/>
                              <a:chExt cx="2276475" cy="1085850"/>
                            </a:xfrm>
                          </wpg:grpSpPr>
                          <wps:wsp>
                            <wps:cNvPr id="1" name="文本框 1"/>
                            <wps:cNvSpPr txBox="1"/>
                            <wps:spPr>
                              <a:xfrm>
                                <a:off x="0" y="0"/>
                                <a:ext cx="1038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477E3F" w:rsidRDefault="00477E3F" w:rsidP="00477E3F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m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ain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直接箭头连接符 14"/>
                            <wps:cNvCnPr/>
                            <wps:spPr>
                              <a:xfrm>
                                <a:off x="885825" y="295275"/>
                                <a:ext cx="1390650" cy="790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接箭头连接符 18"/>
                            <wps:cNvCnPr/>
                            <wps:spPr>
                              <a:xfrm>
                                <a:off x="771525" y="295275"/>
                                <a:ext cx="438150" cy="790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直接箭头连接符 19"/>
                          <wps:cNvCnPr/>
                          <wps:spPr>
                            <a:xfrm flipH="1">
                              <a:off x="695325" y="314325"/>
                              <a:ext cx="148590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箭头连接符 23"/>
                          <wps:cNvCnPr/>
                          <wps:spPr>
                            <a:xfrm flipH="1">
                              <a:off x="1733550" y="323850"/>
                              <a:ext cx="714375" cy="781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5D464DA" id="组合 27" o:spid="_x0000_s1026" style="position:absolute;left:0;text-align:left;margin-left:17.25pt;margin-top:6.3pt;width:405pt;height:111.75pt;z-index:251681792" coordsize="51435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" o:spid="_x0000_s1027" type="#_x0000_t32" style="position:absolute;left:26479;top:3238;width:457;height:7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group id="组合 26" o:spid="_x0000_s1028" style="position:absolute;width:51435;height:14192" coordsize="51435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top:10858;width:10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477E3F" w:rsidRDefault="00477E3F" w:rsidP="00477E3F">
                          <w:pPr>
                            <w:jc w:val="center"/>
                          </w:pPr>
                          <w:r>
                            <w:t>CreatListR</w:t>
                          </w:r>
                        </w:p>
                      </w:txbxContent>
                    </v:textbox>
                  </v:shape>
                  <v:shape id="文本框 6" o:spid="_x0000_s1030" type="#_x0000_t202" style="position:absolute;left:31146;top:10953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<v:textbox>
                      <w:txbxContent>
                        <w:p w:rsidR="00477E3F" w:rsidRDefault="00477E3F" w:rsidP="00477E3F">
                          <w:pPr>
                            <w:jc w:val="center"/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文本框 7" o:spid="_x0000_s1031" type="#_x0000_t202" style="position:absolute;left:41052;top:11144;width:1038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  <v:textbox>
                      <w:txbxContent>
                        <w:p w:rsidR="00477E3F" w:rsidRDefault="00477E3F" w:rsidP="00477E3F">
                          <w:pPr>
                            <w:jc w:val="center"/>
                          </w:pPr>
                          <w:r>
                            <w:t>DestroyList</w:t>
                          </w:r>
                        </w:p>
                      </w:txbxContent>
                    </v:textbox>
                  </v:shape>
                  <v:shape id="文本框 15" o:spid="_x0000_s1032" type="#_x0000_t202" style="position:absolute;left:13239;top:10858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477E3F" w:rsidRDefault="00477E3F" w:rsidP="00477E3F">
                          <w:pPr>
                            <w:jc w:val="center"/>
                          </w:pPr>
                          <w:r>
                            <w:t>Sort</w:t>
                          </w:r>
                        </w:p>
                      </w:txbxContent>
                    </v:textbox>
                  </v:shape>
                  <v:shape id="文本框 17" o:spid="_x0000_s1033" type="#_x0000_t202" style="position:absolute;left:21907;top:10858;width:7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:rsidR="00477E3F" w:rsidRDefault="00477E3F" w:rsidP="00477E3F">
                          <w:pPr>
                            <w:jc w:val="center"/>
                          </w:pPr>
                          <w:r>
                            <w:t>DispPolyy</w:t>
                          </w:r>
                        </w:p>
                      </w:txbxContent>
                    </v:textbox>
                  </v:shape>
                  <v:group id="组合 25" o:spid="_x0000_s1034" style="position:absolute;left:21145;width:22765;height:10858" coordsize="22764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文本框 1" o:spid="_x0000_s1035" type="#_x0000_t202" style="position:absolute;width:1038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  <v:textbox>
                        <w:txbxContent>
                          <w:p w:rsidR="00477E3F" w:rsidRDefault="00477E3F" w:rsidP="00477E3F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</w:t>
                            </w:r>
                          </w:p>
                        </w:txbxContent>
                      </v:textbox>
                    </v:shape>
                    <v:shape id="直接箭头连接符 14" o:spid="_x0000_s1036" type="#_x0000_t32" style="position:absolute;left:8858;top:2952;width:13906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" strokecolor="#4579b8 [3044]">
                      <v:stroke endarrow="block"/>
                    </v:shape>
                    <v:shape id="直接箭头连接符 18" o:spid="_x0000_s1037" type="#_x0000_t32" style="position:absolute;left:7715;top:2952;width:4381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477xQAAANs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" strokecolor="#4579b8 [3044]">
                      <v:stroke endarrow="block"/>
                    </v:shape>
                  </v:group>
                  <v:shape id="直接箭头连接符 19" o:spid="_x0000_s1038" type="#_x0000_t32" style="position:absolute;left:6953;top:3143;width:14859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  <v:stroke endarrow="block"/>
                  </v:shape>
                  <v:shape id="直接箭头连接符 23" o:spid="_x0000_s1039" type="#_x0000_t32" style="position:absolute;left:17335;top:3238;width:7144;height:78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" strokecolor="#4579b8 [3044]">
                    <v:stroke endarrow="block"/>
                  </v:shape>
                </v:group>
              </v:group>
            </w:pict>
          </mc:Fallback>
        </mc:AlternateContent>
      </w: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477E3F" w:rsidRDefault="00477E3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375C1F" w:rsidRDefault="00375C1F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测试数据：</w:t>
      </w:r>
    </w:p>
    <w:p w:rsidR="00375C1F" w:rsidRDefault="00600594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A:</w:t>
      </w:r>
      <w:r>
        <w:rPr>
          <w:rFonts w:ascii="宋体" w:hAnsi="宋体" w:hint="eastAsia"/>
          <w:color w:val="000000" w:themeColor="text1"/>
          <w:szCs w:val="21"/>
        </w:rPr>
        <w:t>{1.2，0}{2.5，1}{3.2，3}{-2.5，5}</w:t>
      </w:r>
    </w:p>
    <w:p w:rsidR="00600594" w:rsidRDefault="00600594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/>
          <w:color w:val="000000" w:themeColor="text1"/>
          <w:szCs w:val="21"/>
        </w:rPr>
        <w:t>B:</w:t>
      </w:r>
      <w:r w:rsidRPr="00600594">
        <w:rPr>
          <w:rFonts w:ascii="宋体" w:hAnsi="宋体" w:hint="eastAsia"/>
          <w:color w:val="000000" w:themeColor="text1"/>
          <w:szCs w:val="21"/>
        </w:rPr>
        <w:t xml:space="preserve"> </w:t>
      </w:r>
      <w:r>
        <w:rPr>
          <w:rFonts w:ascii="宋体" w:hAnsi="宋体" w:hint="eastAsia"/>
          <w:color w:val="000000" w:themeColor="text1"/>
          <w:szCs w:val="21"/>
        </w:rPr>
        <w:t>{</w:t>
      </w:r>
      <w:r>
        <w:rPr>
          <w:rFonts w:ascii="宋体" w:hAnsi="宋体"/>
          <w:color w:val="000000" w:themeColor="text1"/>
          <w:szCs w:val="21"/>
        </w:rPr>
        <w:t>-</w:t>
      </w:r>
      <w:r>
        <w:rPr>
          <w:rFonts w:ascii="宋体" w:hAnsi="宋体" w:hint="eastAsia"/>
          <w:color w:val="000000" w:themeColor="text1"/>
          <w:szCs w:val="21"/>
        </w:rPr>
        <w:t>1.2，0}{2.5，1}{3.2，3}{2.5，5}</w:t>
      </w:r>
      <w:r>
        <w:rPr>
          <w:rFonts w:ascii="宋体" w:hAnsi="宋体"/>
          <w:color w:val="000000" w:themeColor="text1"/>
          <w:szCs w:val="21"/>
        </w:rPr>
        <w:t>{5.4,10}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26F3" w:rsidTr="008B4789">
        <w:tc>
          <w:tcPr>
            <w:tcW w:w="8522" w:type="dxa"/>
          </w:tcPr>
          <w:p w:rsidR="000D26F3" w:rsidRDefault="000D26F3" w:rsidP="008B4789">
            <w:pPr>
              <w:pStyle w:val="af6"/>
            </w:pPr>
            <w:r>
              <w:rPr>
                <w:rFonts w:hint="eastAsia"/>
              </w:rPr>
              <w:t>算法分析：</w:t>
            </w:r>
          </w:p>
        </w:tc>
      </w:tr>
      <w:tr w:rsidR="000D26F3" w:rsidRPr="00375C1F" w:rsidTr="008B4789">
        <w:tc>
          <w:tcPr>
            <w:tcW w:w="8522" w:type="dxa"/>
          </w:tcPr>
          <w:p w:rsidR="000D26F3" w:rsidRDefault="000D26F3" w:rsidP="008B4789">
            <w:pPr>
              <w:pStyle w:val="af6"/>
            </w:pPr>
            <w:r>
              <w:rPr>
                <w:rFonts w:hint="eastAsia"/>
              </w:rPr>
              <w:t>问题1：</w:t>
            </w:r>
            <w:r w:rsidR="00CB6607">
              <w:rPr>
                <w:rFonts w:hint="eastAsia"/>
              </w:rPr>
              <w:t>单链表排序</w:t>
            </w:r>
          </w:p>
          <w:p w:rsidR="000D26F3" w:rsidRDefault="008C3F7D" w:rsidP="008B4789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将头结点的下一个节点赋给指针p，如果p不为空，把p结点的下一个节点的地址赋给第三个同类型的结构体变量r，将p的下一个指针域置为空，然后让p节点后移一位，然后进入循环，当p不为空的时候，将p的下一节点赋给变量r，然后当</w:t>
            </w:r>
            <w:r w:rsidR="00F50554">
              <w:rPr>
                <w:rFonts w:hint="eastAsia"/>
              </w:rPr>
              <w:t>q(此时是头结点)</w:t>
            </w:r>
            <w:r>
              <w:rPr>
                <w:rFonts w:hint="eastAsia"/>
              </w:rPr>
              <w:t>的下一个节点不为空的时候与头结点的下一个节点的</w:t>
            </w:r>
            <w:r w:rsidR="00F50554">
              <w:rPr>
                <w:rFonts w:hint="eastAsia"/>
              </w:rPr>
              <w:t>指数值比p节点(此时p是第三个节点)的指数值大的时候</w:t>
            </w:r>
            <w:r>
              <w:rPr>
                <w:rFonts w:hint="eastAsia"/>
              </w:rPr>
              <w:t>，</w:t>
            </w:r>
            <w:r w:rsidR="00F50554">
              <w:rPr>
                <w:rFonts w:hint="eastAsia"/>
              </w:rPr>
              <w:t>q结点后移一位，再与p节点比较，当不满足循环条件的时候，判断q节点的下一节点是否与p节点相等，若相等就不做任何改变，否则将</w:t>
            </w:r>
            <w:proofErr w:type="spellStart"/>
            <w:r w:rsidR="00F50554">
              <w:rPr>
                <w:rFonts w:hint="eastAsia"/>
              </w:rPr>
              <w:t>p,q</w:t>
            </w:r>
            <w:proofErr w:type="spellEnd"/>
            <w:r w:rsidR="00F50554">
              <w:rPr>
                <w:rFonts w:hint="eastAsia"/>
              </w:rPr>
              <w:t>交换位置，最后再将r赋给交换后的p节点，重复第一个循环(当p不等于空的时候),完成排序。</w:t>
            </w: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  <w:p w:rsidR="00CB6607" w:rsidRDefault="00CB6607" w:rsidP="00CB6607">
            <w:pPr>
              <w:pStyle w:val="af6"/>
            </w:pPr>
            <w:r>
              <w:rPr>
                <w:rFonts w:hint="eastAsia"/>
              </w:rPr>
              <w:t>问题2：利用多项式进行相加运算</w:t>
            </w:r>
          </w:p>
          <w:p w:rsidR="000D26F3" w:rsidRDefault="00F50554" w:rsidP="008B4789">
            <w:pPr>
              <w:pStyle w:val="af6"/>
            </w:pPr>
            <w:r>
              <w:rPr>
                <w:rFonts w:hint="eastAsia"/>
              </w:rPr>
              <w:t>将待相加的一个多项式</w:t>
            </w:r>
            <w:r w:rsidR="00D77EC1">
              <w:rPr>
                <w:rFonts w:hint="eastAsia"/>
              </w:rPr>
              <w:t>ha</w:t>
            </w:r>
            <w:r>
              <w:rPr>
                <w:rFonts w:hint="eastAsia"/>
              </w:rPr>
              <w:t>的</w:t>
            </w:r>
            <w:r w:rsidR="00D77EC1">
              <w:rPr>
                <w:rFonts w:hint="eastAsia"/>
              </w:rPr>
              <w:t>首地址赋给最终的多项式</w:t>
            </w:r>
            <w:proofErr w:type="spellStart"/>
            <w:r w:rsidR="00D77EC1">
              <w:rPr>
                <w:rFonts w:hint="eastAsia"/>
              </w:rPr>
              <w:t>hc</w:t>
            </w:r>
            <w:proofErr w:type="spellEnd"/>
            <w:r w:rsidR="00D77EC1">
              <w:rPr>
                <w:rFonts w:hint="eastAsia"/>
              </w:rPr>
              <w:t>，当ha的下一个节点不为空的时候，ha后移一位，移动结束后ha为该多项式的最后一个节点，然后令ha指向另一个多项式</w:t>
            </w:r>
            <w:proofErr w:type="spellStart"/>
            <w:r w:rsidR="00D77EC1">
              <w:rPr>
                <w:rFonts w:hint="eastAsia"/>
              </w:rPr>
              <w:t>hb</w:t>
            </w:r>
            <w:proofErr w:type="spellEnd"/>
            <w:r w:rsidR="00D77EC1">
              <w:rPr>
                <w:rFonts w:hint="eastAsia"/>
              </w:rPr>
              <w:t>的第二个节点的地址(因为这两个多项式的头结点都没有存储多项式的值)，这样就完成了两个多项式的相加，到时候输出就从最终的多项式头结点</w:t>
            </w:r>
            <w:r w:rsidR="00D77EC1">
              <w:rPr>
                <w:rFonts w:hint="eastAsia"/>
              </w:rPr>
              <w:t>的</w:t>
            </w:r>
            <w:r w:rsidR="00D77EC1">
              <w:rPr>
                <w:rFonts w:hint="eastAsia"/>
              </w:rPr>
              <w:t>下一个节点进行输出</w:t>
            </w: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  <w:p w:rsidR="000D26F3" w:rsidRDefault="000D26F3" w:rsidP="008B4789">
            <w:pPr>
              <w:pStyle w:val="af6"/>
            </w:pPr>
          </w:p>
        </w:tc>
      </w:tr>
    </w:tbl>
    <w:p w:rsidR="00600594" w:rsidRDefault="00600594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</w:p>
    <w:p w:rsidR="00600594" w:rsidRDefault="00600594" w:rsidP="000202D0">
      <w:pPr>
        <w:ind w:firstLineChars="200" w:firstLine="420"/>
        <w:rPr>
          <w:rFonts w:ascii="宋体" w:hAnsi="宋体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请自己编写Add（）函数及main（）函数，其余函数已经给出（见</w:t>
      </w:r>
      <w:r w:rsidR="000D26F3">
        <w:rPr>
          <w:rFonts w:ascii="宋体" w:hAnsi="宋体" w:hint="eastAsia"/>
          <w:color w:val="000000" w:themeColor="text1"/>
          <w:szCs w:val="21"/>
        </w:rPr>
        <w:t>3-2</w:t>
      </w:r>
      <w:r>
        <w:rPr>
          <w:rFonts w:ascii="宋体" w:hAnsi="宋体" w:hint="eastAsia"/>
          <w:color w:val="000000" w:themeColor="text1"/>
          <w:szCs w:val="21"/>
        </w:rPr>
        <w:t>.cpp）。将整个程序的源码附录于下表中。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2BAA" w:rsidTr="00112BAA">
        <w:tc>
          <w:tcPr>
            <w:tcW w:w="8522" w:type="dxa"/>
          </w:tcPr>
          <w:p w:rsidR="00112BAA" w:rsidRDefault="00112BAA" w:rsidP="00112BAA">
            <w:pPr>
              <w:pStyle w:val="af6"/>
            </w:pPr>
            <w:r>
              <w:t>请将源程序附录于此</w:t>
            </w:r>
            <w:r>
              <w:rPr>
                <w:rFonts w:hint="eastAsia"/>
              </w:rPr>
              <w:t>：</w:t>
            </w:r>
          </w:p>
        </w:tc>
      </w:tr>
      <w:tr w:rsidR="00112BAA" w:rsidRPr="00375C1F" w:rsidTr="00112BAA">
        <w:tc>
          <w:tcPr>
            <w:tcW w:w="8522" w:type="dxa"/>
          </w:tcPr>
          <w:p w:rsidR="00D77EC1" w:rsidRDefault="00D77EC1" w:rsidP="00D77EC1">
            <w:pPr>
              <w:pStyle w:val="af6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D77EC1" w:rsidRDefault="00D77EC1" w:rsidP="00D77EC1">
            <w:pPr>
              <w:pStyle w:val="af6"/>
            </w:pPr>
            <w:r>
              <w:t>#include &lt;</w:t>
            </w:r>
            <w:proofErr w:type="spellStart"/>
            <w:r>
              <w:t>malloc.h</w:t>
            </w:r>
            <w:proofErr w:type="spellEnd"/>
            <w:r>
              <w:t>&gt;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#define MAX 20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//多项式最多项数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typedef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//定义存放多项式的数组类型</w:t>
            </w:r>
          </w:p>
          <w:p w:rsidR="00D77EC1" w:rsidRDefault="00D77EC1" w:rsidP="00D77EC1">
            <w:pPr>
              <w:pStyle w:val="af6"/>
            </w:pPr>
            <w:r>
              <w:t>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double </w:t>
            </w:r>
            <w:proofErr w:type="spellStart"/>
            <w:r>
              <w:rPr>
                <w:rFonts w:hint="eastAsia"/>
              </w:rPr>
              <w:t>coef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//系数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//指数</w:t>
            </w:r>
          </w:p>
          <w:p w:rsidR="00D77EC1" w:rsidRDefault="00D77EC1" w:rsidP="00D77EC1">
            <w:pPr>
              <w:pStyle w:val="af6"/>
            </w:pPr>
            <w:r>
              <w:t>}</w:t>
            </w:r>
            <w:proofErr w:type="spellStart"/>
            <w:r>
              <w:t>PolyArray</w:t>
            </w:r>
            <w:proofErr w:type="spellEnd"/>
            <w:r>
              <w:t>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typedef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pnode</w:t>
            </w:r>
            <w:proofErr w:type="spellEnd"/>
            <w:r>
              <w:rPr>
                <w:rFonts w:hint="eastAsia"/>
              </w:rPr>
              <w:tab/>
              <w:t>//定义单链表结点类型</w:t>
            </w:r>
          </w:p>
          <w:p w:rsidR="00D77EC1" w:rsidRDefault="00D77EC1" w:rsidP="00D77EC1">
            <w:pPr>
              <w:pStyle w:val="af6"/>
            </w:pPr>
            <w:r>
              <w:t>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double </w:t>
            </w:r>
            <w:proofErr w:type="spellStart"/>
            <w:r>
              <w:rPr>
                <w:rFonts w:hint="eastAsia"/>
              </w:rPr>
              <w:t>coef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//系数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//指数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pnode</w:t>
            </w:r>
            <w:proofErr w:type="spellEnd"/>
            <w:r>
              <w:t xml:space="preserve"> *next;</w:t>
            </w:r>
          </w:p>
          <w:p w:rsidR="00D77EC1" w:rsidRDefault="00D77EC1" w:rsidP="00D77EC1">
            <w:pPr>
              <w:pStyle w:val="af6"/>
            </w:pPr>
            <w:r>
              <w:t>}</w:t>
            </w:r>
            <w:proofErr w:type="spellStart"/>
            <w:r>
              <w:t>PolyNode</w:t>
            </w:r>
            <w:proofErr w:type="spellEnd"/>
            <w:r>
              <w:t>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DispPoly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 xml:space="preserve"> *L)</w:t>
            </w:r>
            <w:r>
              <w:rPr>
                <w:rFonts w:hint="eastAsia"/>
              </w:rPr>
              <w:tab/>
              <w:t>//输出多项式</w:t>
            </w:r>
          </w:p>
          <w:p w:rsidR="00D77EC1" w:rsidRDefault="00D77EC1" w:rsidP="00D77EC1">
            <w:pPr>
              <w:pStyle w:val="af6"/>
            </w:pPr>
            <w:r>
              <w:t>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 first=true;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//first为true表示是第一项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PolyNode</w:t>
            </w:r>
            <w:proofErr w:type="spellEnd"/>
            <w:r>
              <w:t xml:space="preserve"> *p=L-&gt;next;</w:t>
            </w:r>
          </w:p>
          <w:p w:rsidR="00D77EC1" w:rsidRDefault="00D77EC1" w:rsidP="00D77EC1">
            <w:pPr>
              <w:pStyle w:val="af6"/>
            </w:pPr>
            <w:r>
              <w:tab/>
              <w:t>while (p!=NULL)</w:t>
            </w:r>
          </w:p>
          <w:p w:rsidR="00D77EC1" w:rsidRDefault="00D77EC1" w:rsidP="00D77EC1">
            <w:pPr>
              <w:pStyle w:val="af6"/>
            </w:pPr>
            <w:r>
              <w:tab/>
              <w:t>{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if (first)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  <w:t>first=false;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else if (p-&gt;</w:t>
            </w:r>
            <w:proofErr w:type="spellStart"/>
            <w:r>
              <w:t>coef</w:t>
            </w:r>
            <w:proofErr w:type="spellEnd"/>
            <w:r>
              <w:t>&gt;0)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("+");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if (p-&gt;</w:t>
            </w:r>
            <w:proofErr w:type="spellStart"/>
            <w:r>
              <w:t>exp</w:t>
            </w:r>
            <w:proofErr w:type="spellEnd"/>
            <w:r>
              <w:t>==0)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g",p</w:t>
            </w:r>
            <w:proofErr w:type="spellEnd"/>
            <w:r>
              <w:t>-&gt;</w:t>
            </w:r>
            <w:proofErr w:type="spellStart"/>
            <w:r>
              <w:t>coef</w:t>
            </w:r>
            <w:proofErr w:type="spellEnd"/>
            <w:r>
              <w:t>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else if (p-&gt;</w:t>
            </w:r>
            <w:proofErr w:type="spellStart"/>
            <w:r>
              <w:t>exp</w:t>
            </w:r>
            <w:proofErr w:type="spellEnd"/>
            <w:r>
              <w:t>==1)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gx</w:t>
            </w:r>
            <w:proofErr w:type="spellEnd"/>
            <w:r>
              <w:t>",p-&gt;</w:t>
            </w:r>
            <w:proofErr w:type="spellStart"/>
            <w:r>
              <w:t>coef</w:t>
            </w:r>
            <w:proofErr w:type="spellEnd"/>
            <w:r>
              <w:t>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else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gx</w:t>
            </w:r>
            <w:proofErr w:type="spellEnd"/>
            <w:r>
              <w:t>^%</w:t>
            </w:r>
            <w:proofErr w:type="spellStart"/>
            <w:r>
              <w:t>d",p</w:t>
            </w:r>
            <w:proofErr w:type="spellEnd"/>
            <w:r>
              <w:t>-&gt;</w:t>
            </w:r>
            <w:proofErr w:type="spellStart"/>
            <w:r>
              <w:t>coef,p</w:t>
            </w:r>
            <w:proofErr w:type="spellEnd"/>
            <w:r>
              <w:t>-&gt;</w:t>
            </w:r>
            <w:proofErr w:type="spellStart"/>
            <w:r>
              <w:t>exp</w:t>
            </w:r>
            <w:proofErr w:type="spellEnd"/>
            <w:r>
              <w:t>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p=p-&gt;next;</w:t>
            </w:r>
          </w:p>
          <w:p w:rsidR="00D77EC1" w:rsidRDefault="00D77EC1" w:rsidP="00D77EC1">
            <w:pPr>
              <w:pStyle w:val="af6"/>
            </w:pPr>
            <w:r>
              <w:lastRenderedPageBreak/>
              <w:tab/>
              <w:t>}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D77EC1" w:rsidRDefault="00D77EC1" w:rsidP="00D77EC1">
            <w:pPr>
              <w:pStyle w:val="af6"/>
            </w:pPr>
            <w:r>
              <w:t>}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DestroyList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 xml:space="preserve"> *&amp;L)</w:t>
            </w:r>
            <w:r>
              <w:rPr>
                <w:rFonts w:hint="eastAsia"/>
              </w:rPr>
              <w:tab/>
              <w:t>//销毁单链表</w:t>
            </w:r>
          </w:p>
          <w:p w:rsidR="00D77EC1" w:rsidRDefault="00D77EC1" w:rsidP="00D77EC1">
            <w:pPr>
              <w:pStyle w:val="af6"/>
            </w:pPr>
            <w:r>
              <w:t>{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PolyNode</w:t>
            </w:r>
            <w:proofErr w:type="spellEnd"/>
            <w:r>
              <w:t xml:space="preserve"> *p=L,*q=p-&gt;next;</w:t>
            </w:r>
          </w:p>
          <w:p w:rsidR="00D77EC1" w:rsidRDefault="00D77EC1" w:rsidP="00D77EC1">
            <w:pPr>
              <w:pStyle w:val="af6"/>
            </w:pPr>
            <w:r>
              <w:tab/>
              <w:t>while (q!=NULL)</w:t>
            </w:r>
          </w:p>
          <w:p w:rsidR="00D77EC1" w:rsidRDefault="00D77EC1" w:rsidP="00D77EC1">
            <w:pPr>
              <w:pStyle w:val="af6"/>
            </w:pPr>
            <w:r>
              <w:tab/>
              <w:t>{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free(p);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p=q;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q=p-&gt;next;</w:t>
            </w:r>
          </w:p>
          <w:p w:rsidR="00D77EC1" w:rsidRDefault="00D77EC1" w:rsidP="00D77EC1">
            <w:pPr>
              <w:pStyle w:val="af6"/>
            </w:pPr>
            <w:r>
              <w:tab/>
              <w:t>}</w:t>
            </w:r>
          </w:p>
          <w:p w:rsidR="00D77EC1" w:rsidRDefault="00D77EC1" w:rsidP="00D77EC1">
            <w:pPr>
              <w:pStyle w:val="af6"/>
            </w:pPr>
            <w:r>
              <w:tab/>
              <w:t>free(p);</w:t>
            </w:r>
          </w:p>
          <w:p w:rsidR="00D77EC1" w:rsidRDefault="00D77EC1" w:rsidP="00D77EC1">
            <w:pPr>
              <w:pStyle w:val="af6"/>
            </w:pPr>
            <w:r>
              <w:t>}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CreateListR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 xml:space="preserve"> *&amp;</w:t>
            </w:r>
            <w:proofErr w:type="spellStart"/>
            <w:r>
              <w:rPr>
                <w:rFonts w:hint="eastAsia"/>
              </w:rPr>
              <w:t>L,PolyArray</w:t>
            </w:r>
            <w:proofErr w:type="spellEnd"/>
            <w:r>
              <w:rPr>
                <w:rFonts w:hint="eastAsia"/>
              </w:rPr>
              <w:t xml:space="preserve"> a[],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n) //尾插法建表</w:t>
            </w:r>
          </w:p>
          <w:p w:rsidR="00D77EC1" w:rsidRDefault="00D77EC1" w:rsidP="00D77EC1">
            <w:pPr>
              <w:pStyle w:val="af6"/>
            </w:pPr>
            <w:r>
              <w:t>{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PolyNode</w:t>
            </w:r>
            <w:proofErr w:type="spellEnd"/>
            <w:r>
              <w:t xml:space="preserve"> *s,*</w:t>
            </w:r>
            <w:proofErr w:type="spellStart"/>
            <w:r>
              <w:t>r;int</w:t>
            </w:r>
            <w:proofErr w:type="spellEnd"/>
            <w:r>
              <w:t xml:space="preserve"> i;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>L=(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 xml:space="preserve"> *)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>));</w:t>
            </w:r>
            <w:r>
              <w:rPr>
                <w:rFonts w:hint="eastAsia"/>
              </w:rPr>
              <w:tab/>
              <w:t>//创建头结点</w:t>
            </w:r>
          </w:p>
          <w:p w:rsidR="00D77EC1" w:rsidRDefault="00D77EC1" w:rsidP="00D77EC1">
            <w:pPr>
              <w:pStyle w:val="af6"/>
            </w:pPr>
            <w:r>
              <w:tab/>
              <w:t>L-&gt;next=NULL;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>r=L;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//r始终指向终端结点,开始时指向头结点</w:t>
            </w:r>
          </w:p>
          <w:p w:rsidR="00D77EC1" w:rsidRDefault="00D77EC1" w:rsidP="00D77EC1">
            <w:pPr>
              <w:pStyle w:val="af6"/>
            </w:pPr>
            <w:r>
              <w:tab/>
              <w:t>for (i=0;i&lt;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D77EC1" w:rsidRDefault="00D77EC1" w:rsidP="00D77EC1">
            <w:pPr>
              <w:pStyle w:val="af6"/>
            </w:pPr>
            <w:r>
              <w:tab/>
              <w:t>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s=(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 xml:space="preserve"> *)</w:t>
            </w:r>
            <w:proofErr w:type="spellStart"/>
            <w:r>
              <w:rPr>
                <w:rFonts w:hint="eastAsia"/>
              </w:rPr>
              <w:t>malloc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sizeof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>));//创建新结点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s-&gt;</w:t>
            </w:r>
            <w:proofErr w:type="spellStart"/>
            <w:r>
              <w:t>coef</w:t>
            </w:r>
            <w:proofErr w:type="spellEnd"/>
            <w:r>
              <w:t>=a[i].</w:t>
            </w:r>
            <w:proofErr w:type="spellStart"/>
            <w:r>
              <w:t>coef</w:t>
            </w:r>
            <w:proofErr w:type="spellEnd"/>
            <w:r>
              <w:t>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s-&gt;</w:t>
            </w:r>
            <w:proofErr w:type="spellStart"/>
            <w:r>
              <w:t>exp</w:t>
            </w:r>
            <w:proofErr w:type="spellEnd"/>
            <w:r>
              <w:t>=a[i].</w:t>
            </w:r>
            <w:proofErr w:type="spellStart"/>
            <w:r>
              <w:t>exp</w:t>
            </w:r>
            <w:proofErr w:type="spellEnd"/>
            <w:r>
              <w:t>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r-&gt;next=s;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//将*s插入*r之后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r=s;</w:t>
            </w:r>
          </w:p>
          <w:p w:rsidR="00D77EC1" w:rsidRDefault="00D77EC1" w:rsidP="00D77EC1">
            <w:pPr>
              <w:pStyle w:val="af6"/>
            </w:pPr>
            <w:r>
              <w:tab/>
              <w:t>}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>r-&gt;next=NULL;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//终端结点next域置为NULL</w:t>
            </w:r>
          </w:p>
          <w:p w:rsidR="00D77EC1" w:rsidRDefault="00D77EC1" w:rsidP="00D77EC1">
            <w:pPr>
              <w:pStyle w:val="af6"/>
            </w:pPr>
            <w:r>
              <w:t>}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void Sort(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 xml:space="preserve"> *&amp;head)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//按</w:t>
            </w: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>域递减排序</w:t>
            </w:r>
          </w:p>
          <w:p w:rsidR="00D77EC1" w:rsidRDefault="00D77EC1" w:rsidP="00D77EC1">
            <w:pPr>
              <w:pStyle w:val="af6"/>
            </w:pPr>
            <w:r>
              <w:t>{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PolyNode</w:t>
            </w:r>
            <w:proofErr w:type="spellEnd"/>
            <w:r>
              <w:t xml:space="preserve"> *p=head-&gt;next,*q,*r;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>if (p!=NULL)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//若原单链表中有一个或以上的数据结点</w:t>
            </w:r>
          </w:p>
          <w:p w:rsidR="00D77EC1" w:rsidRDefault="00D77EC1" w:rsidP="00D77EC1">
            <w:pPr>
              <w:pStyle w:val="af6"/>
            </w:pPr>
            <w:r>
              <w:tab/>
              <w:t>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r=p-&gt;next;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//r保存*p结点后继结点的指针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p-&gt;next=NULL;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//构造只含一个数据结点的有序表</w:t>
            </w:r>
          </w:p>
          <w:p w:rsidR="00D77EC1" w:rsidRDefault="00D77EC1" w:rsidP="00D77EC1">
            <w:pPr>
              <w:pStyle w:val="af6"/>
            </w:pPr>
            <w:r>
              <w:lastRenderedPageBreak/>
              <w:tab/>
            </w:r>
            <w:r>
              <w:tab/>
              <w:t>p=r;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while (p!=NULL)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r=p-&gt;next;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//r保存*p结点后继结点的指针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  <w:t>q=head;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  <w:t>while (q-&gt;next!=NULL &amp;&amp; q-&gt;next-&gt;</w:t>
            </w:r>
            <w:proofErr w:type="spellStart"/>
            <w:r>
              <w:t>exp</w:t>
            </w:r>
            <w:proofErr w:type="spellEnd"/>
            <w:r>
              <w:t>&gt;p-&gt;</w:t>
            </w:r>
            <w:proofErr w:type="spellStart"/>
            <w:r>
              <w:t>exp</w:t>
            </w:r>
            <w:proofErr w:type="spellEnd"/>
            <w:r>
              <w:t xml:space="preserve">) 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q=q-&gt;next;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//在有序表中找插入*p的前驱结点*q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  <w:t>if(q-&gt;next==p) 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  <w:t>else{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p-&gt;next=q-&gt;next;</w:t>
            </w:r>
            <w:r>
              <w:rPr>
                <w:rFonts w:hint="eastAsia"/>
              </w:rPr>
              <w:tab/>
              <w:t>//将*p插入到*q之后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</w:r>
            <w:r>
              <w:tab/>
              <w:t>q-&gt;next=p;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  <w:t>}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r>
              <w:tab/>
              <w:t>p=r;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}</w:t>
            </w:r>
          </w:p>
          <w:p w:rsidR="00D77EC1" w:rsidRDefault="00D77EC1" w:rsidP="00D77EC1">
            <w:pPr>
              <w:pStyle w:val="af6"/>
            </w:pPr>
            <w:r>
              <w:tab/>
              <w:t>}</w:t>
            </w:r>
          </w:p>
          <w:p w:rsidR="00D77EC1" w:rsidRDefault="00D77EC1" w:rsidP="00D77EC1">
            <w:pPr>
              <w:pStyle w:val="af6"/>
            </w:pPr>
            <w:r>
              <w:t>}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>void Add(</w:t>
            </w:r>
            <w:proofErr w:type="spellStart"/>
            <w:r>
              <w:rPr>
                <w:rFonts w:hint="eastAsia"/>
              </w:rPr>
              <w:t>PolyNode</w:t>
            </w:r>
            <w:proofErr w:type="spellEnd"/>
            <w:r>
              <w:rPr>
                <w:rFonts w:hint="eastAsia"/>
              </w:rPr>
              <w:t xml:space="preserve"> *&amp;</w:t>
            </w:r>
            <w:proofErr w:type="spellStart"/>
            <w:r>
              <w:rPr>
                <w:rFonts w:hint="eastAsia"/>
              </w:rPr>
              <w:t>ha,PolyNode</w:t>
            </w:r>
            <w:proofErr w:type="spellEnd"/>
            <w:r>
              <w:rPr>
                <w:rFonts w:hint="eastAsia"/>
              </w:rPr>
              <w:t xml:space="preserve"> *</w:t>
            </w:r>
            <w:proofErr w:type="spellStart"/>
            <w:r>
              <w:rPr>
                <w:rFonts w:hint="eastAsia"/>
              </w:rPr>
              <w:t>hb,PolyNode</w:t>
            </w:r>
            <w:proofErr w:type="spellEnd"/>
            <w:r>
              <w:rPr>
                <w:rFonts w:hint="eastAsia"/>
              </w:rPr>
              <w:t xml:space="preserve"> *&amp;</w:t>
            </w:r>
            <w:proofErr w:type="spellStart"/>
            <w:r>
              <w:rPr>
                <w:rFonts w:hint="eastAsia"/>
              </w:rPr>
              <w:t>hc</w:t>
            </w:r>
            <w:proofErr w:type="spellEnd"/>
            <w:r>
              <w:rPr>
                <w:rFonts w:hint="eastAsia"/>
              </w:rPr>
              <w:t>)  //求两有序集合的并</w:t>
            </w:r>
          </w:p>
          <w:p w:rsidR="00D77EC1" w:rsidRDefault="00D77EC1" w:rsidP="00D77EC1">
            <w:pPr>
              <w:pStyle w:val="af6"/>
            </w:pPr>
            <w:r>
              <w:t>{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hc</w:t>
            </w:r>
            <w:proofErr w:type="spellEnd"/>
            <w:r>
              <w:t>=ha;</w:t>
            </w:r>
          </w:p>
          <w:p w:rsidR="00D77EC1" w:rsidRDefault="00D77EC1" w:rsidP="00D77EC1">
            <w:pPr>
              <w:pStyle w:val="af6"/>
            </w:pPr>
            <w:r>
              <w:t xml:space="preserve">    while (ha-&gt;next!=NULL)</w:t>
            </w:r>
          </w:p>
          <w:p w:rsidR="00D77EC1" w:rsidRDefault="00D77EC1" w:rsidP="00D77EC1">
            <w:pPr>
              <w:pStyle w:val="af6"/>
            </w:pPr>
            <w:r>
              <w:tab/>
              <w:t>{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  <w:t>ha=ha-&gt;next;</w:t>
            </w:r>
          </w:p>
          <w:p w:rsidR="00D77EC1" w:rsidRDefault="00D77EC1" w:rsidP="00D77EC1">
            <w:pPr>
              <w:pStyle w:val="af6"/>
            </w:pPr>
            <w:r>
              <w:tab/>
              <w:t>}</w:t>
            </w:r>
          </w:p>
          <w:p w:rsidR="00D77EC1" w:rsidRDefault="00D77EC1" w:rsidP="00D77EC1">
            <w:pPr>
              <w:pStyle w:val="af6"/>
            </w:pPr>
            <w:r>
              <w:t xml:space="preserve">    ha-&gt;next=</w:t>
            </w:r>
            <w:proofErr w:type="spellStart"/>
            <w:r>
              <w:t>hb</w:t>
            </w:r>
            <w:proofErr w:type="spellEnd"/>
            <w:r>
              <w:t>-&gt;next;</w:t>
            </w:r>
          </w:p>
          <w:p w:rsidR="00D77EC1" w:rsidRDefault="00D77EC1" w:rsidP="00D77EC1">
            <w:pPr>
              <w:pStyle w:val="af6"/>
            </w:pPr>
            <w:r>
              <w:t>}</w:t>
            </w:r>
          </w:p>
          <w:p w:rsidR="00D77EC1" w:rsidRDefault="00D77EC1" w:rsidP="00D77EC1">
            <w:pPr>
              <w:pStyle w:val="af6"/>
            </w:pPr>
            <w:r>
              <w:t>void main()</w:t>
            </w:r>
          </w:p>
          <w:p w:rsidR="00D77EC1" w:rsidRDefault="00D77EC1" w:rsidP="00D77EC1">
            <w:pPr>
              <w:pStyle w:val="af6"/>
            </w:pPr>
            <w:r>
              <w:t>{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PolyArray</w:t>
            </w:r>
            <w:proofErr w:type="spellEnd"/>
            <w:r>
              <w:t xml:space="preserve">  polynome1[4],polynome2[5];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PolyNode</w:t>
            </w:r>
            <w:proofErr w:type="spellEnd"/>
            <w:r>
              <w:t xml:space="preserve"> *L,*R,*S;</w:t>
            </w:r>
          </w:p>
          <w:p w:rsidR="00D77EC1" w:rsidRDefault="00D77EC1" w:rsidP="00D77EC1">
            <w:pPr>
              <w:pStyle w:val="af6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D77EC1" w:rsidRDefault="00D77EC1" w:rsidP="00D77EC1">
            <w:pPr>
              <w:pStyle w:val="af6"/>
            </w:pPr>
            <w:r>
              <w:t xml:space="preserve">    for(i=0;i&lt;4;i++){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("请输入系数:");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("%f",&amp;polynome1[i].</w:t>
            </w:r>
            <w:proofErr w:type="spellStart"/>
            <w:r>
              <w:t>coef</w:t>
            </w:r>
            <w:proofErr w:type="spellEnd"/>
            <w:r>
              <w:t>);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("请输入指数:");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("%f",&amp;polynome1[i].</w:t>
            </w:r>
            <w:proofErr w:type="spellStart"/>
            <w:r>
              <w:t>exp</w:t>
            </w:r>
            <w:proofErr w:type="spellEnd"/>
            <w:r>
              <w:t>);</w:t>
            </w:r>
          </w:p>
          <w:p w:rsidR="00D77EC1" w:rsidRDefault="00D77EC1" w:rsidP="00D77EC1">
            <w:pPr>
              <w:pStyle w:val="af6"/>
            </w:pPr>
            <w:r>
              <w:tab/>
              <w:t>}</w:t>
            </w:r>
          </w:p>
          <w:p w:rsidR="00D77EC1" w:rsidRDefault="00D77EC1" w:rsidP="00D77EC1">
            <w:pPr>
              <w:pStyle w:val="af6"/>
            </w:pPr>
            <w:r>
              <w:t xml:space="preserve">    </w:t>
            </w:r>
            <w:proofErr w:type="spellStart"/>
            <w:r>
              <w:t>CreateListR</w:t>
            </w:r>
            <w:proofErr w:type="spellEnd"/>
            <w:r>
              <w:t>(L,polynome1,4);</w:t>
            </w:r>
          </w:p>
          <w:p w:rsidR="00D77EC1" w:rsidRDefault="00D77EC1" w:rsidP="00D77EC1">
            <w:pPr>
              <w:pStyle w:val="af6"/>
            </w:pPr>
            <w:r>
              <w:lastRenderedPageBreak/>
              <w:tab/>
              <w:t>Sort(L);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DispPoly</w:t>
            </w:r>
            <w:proofErr w:type="spellEnd"/>
            <w:r>
              <w:t>(L);</w:t>
            </w:r>
          </w:p>
          <w:p w:rsidR="00D77EC1" w:rsidRDefault="00D77EC1" w:rsidP="00D77EC1">
            <w:pPr>
              <w:pStyle w:val="af6"/>
            </w:pPr>
            <w:r>
              <w:tab/>
              <w:t>for(i=0;i&lt;5;i++){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("请输入系数:");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("%f",&amp;polynome2[i].</w:t>
            </w:r>
            <w:proofErr w:type="spellStart"/>
            <w:r>
              <w:t>coef</w:t>
            </w:r>
            <w:proofErr w:type="spellEnd"/>
            <w:r>
              <w:t>);</w:t>
            </w:r>
          </w:p>
          <w:p w:rsidR="00D77EC1" w:rsidRDefault="00D77EC1" w:rsidP="00D77EC1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("请输入指数:");</w:t>
            </w:r>
          </w:p>
          <w:p w:rsidR="00D77EC1" w:rsidRDefault="00D77EC1" w:rsidP="00D77EC1">
            <w:pPr>
              <w:pStyle w:val="af6"/>
            </w:pPr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("%f",&amp;polynome2[i].</w:t>
            </w:r>
            <w:proofErr w:type="spellStart"/>
            <w:r>
              <w:t>exp</w:t>
            </w:r>
            <w:proofErr w:type="spellEnd"/>
            <w:r>
              <w:t>);</w:t>
            </w:r>
          </w:p>
          <w:p w:rsidR="00D77EC1" w:rsidRDefault="00D77EC1" w:rsidP="00D77EC1">
            <w:pPr>
              <w:pStyle w:val="af6"/>
            </w:pPr>
            <w:r>
              <w:tab/>
              <w:t>}</w:t>
            </w:r>
          </w:p>
          <w:p w:rsidR="00D77EC1" w:rsidRDefault="00D77EC1" w:rsidP="00D77EC1">
            <w:pPr>
              <w:pStyle w:val="af6"/>
            </w:pPr>
            <w:r>
              <w:t xml:space="preserve">    </w:t>
            </w:r>
            <w:proofErr w:type="spellStart"/>
            <w:r>
              <w:t>CreateListR</w:t>
            </w:r>
            <w:proofErr w:type="spellEnd"/>
            <w:r>
              <w:t>(R,polynome2,5);</w:t>
            </w:r>
          </w:p>
          <w:p w:rsidR="00D77EC1" w:rsidRDefault="00D77EC1" w:rsidP="00D77EC1">
            <w:pPr>
              <w:pStyle w:val="af6"/>
            </w:pPr>
            <w:r>
              <w:tab/>
              <w:t>Sort(R);</w:t>
            </w:r>
            <w:r>
              <w:tab/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DispPoly</w:t>
            </w:r>
            <w:proofErr w:type="spellEnd"/>
            <w:r>
              <w:t>(R);</w:t>
            </w:r>
          </w:p>
          <w:p w:rsidR="00D77EC1" w:rsidRDefault="00D77EC1" w:rsidP="00D77EC1">
            <w:pPr>
              <w:pStyle w:val="af6"/>
            </w:pPr>
            <w:r>
              <w:tab/>
              <w:t>Add(L,R,S);</w:t>
            </w:r>
          </w:p>
          <w:p w:rsidR="00D77EC1" w:rsidRDefault="00D77EC1" w:rsidP="00D77EC1">
            <w:pPr>
              <w:pStyle w:val="af6"/>
            </w:pPr>
            <w:r>
              <w:tab/>
              <w:t>Sort(S);</w:t>
            </w:r>
          </w:p>
          <w:p w:rsidR="00D77EC1" w:rsidRDefault="00D77EC1" w:rsidP="00D77EC1">
            <w:pPr>
              <w:pStyle w:val="af6"/>
            </w:pPr>
            <w:r>
              <w:t xml:space="preserve">    </w:t>
            </w:r>
            <w:proofErr w:type="spellStart"/>
            <w:r>
              <w:t>DispPoly</w:t>
            </w:r>
            <w:proofErr w:type="spellEnd"/>
            <w:r>
              <w:t>(S);</w:t>
            </w:r>
          </w:p>
          <w:p w:rsidR="00D77EC1" w:rsidRDefault="00D77EC1" w:rsidP="00D77EC1">
            <w:pPr>
              <w:pStyle w:val="af6"/>
            </w:pPr>
            <w:r>
              <w:t xml:space="preserve">    </w:t>
            </w:r>
            <w:proofErr w:type="spellStart"/>
            <w:r>
              <w:t>DestroyList</w:t>
            </w:r>
            <w:proofErr w:type="spellEnd"/>
            <w:r>
              <w:t>(L);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DestroyList</w:t>
            </w:r>
            <w:proofErr w:type="spellEnd"/>
            <w:r>
              <w:t>(R);</w:t>
            </w:r>
          </w:p>
          <w:p w:rsidR="00D77EC1" w:rsidRDefault="00D77EC1" w:rsidP="00D77EC1">
            <w:pPr>
              <w:pStyle w:val="af6"/>
            </w:pPr>
            <w:r>
              <w:tab/>
            </w:r>
            <w:proofErr w:type="spellStart"/>
            <w:r>
              <w:t>DestroyList</w:t>
            </w:r>
            <w:proofErr w:type="spellEnd"/>
            <w:r>
              <w:t>(S);</w:t>
            </w:r>
          </w:p>
          <w:p w:rsidR="00D77EC1" w:rsidRDefault="00D77EC1" w:rsidP="00D77EC1">
            <w:pPr>
              <w:pStyle w:val="af6"/>
            </w:pPr>
            <w:r>
              <w:t>}</w:t>
            </w: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</w:tc>
      </w:tr>
      <w:tr w:rsidR="00112BAA" w:rsidTr="00112BAA">
        <w:tc>
          <w:tcPr>
            <w:tcW w:w="8522" w:type="dxa"/>
          </w:tcPr>
          <w:p w:rsidR="00112BAA" w:rsidRDefault="00112BAA" w:rsidP="00112BAA">
            <w:pPr>
              <w:pStyle w:val="af6"/>
            </w:pPr>
            <w:r>
              <w:lastRenderedPageBreak/>
              <w:t>请将运行结果图附录于此</w:t>
            </w:r>
          </w:p>
        </w:tc>
      </w:tr>
      <w:tr w:rsidR="00112BAA" w:rsidTr="00112BAA">
        <w:tc>
          <w:tcPr>
            <w:tcW w:w="8522" w:type="dxa"/>
          </w:tcPr>
          <w:p w:rsidR="00D77EC1" w:rsidRPr="00D77EC1" w:rsidRDefault="00D77EC1" w:rsidP="00D77EC1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343048" cy="3495675"/>
                  <wp:effectExtent l="0" t="0" r="0" b="0"/>
                  <wp:docPr id="3" name="图片 3" descr="C:\Users\Administrator\AppData\Roaming\Tencent\Users\1061892125\QQ\WinTemp\RichOle\DC3(1}XTZ_OEQJ5E6}(U1K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1061892125\QQ\WinTemp\RichOle\DC3(1}XTZ_OEQJ5E6}(U1K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048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  <w:bookmarkStart w:id="1" w:name="_GoBack"/>
            <w:bookmarkEnd w:id="1"/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  <w:p w:rsidR="00112BAA" w:rsidRDefault="00112BAA" w:rsidP="00112BAA">
            <w:pPr>
              <w:pStyle w:val="af6"/>
            </w:pPr>
          </w:p>
        </w:tc>
      </w:tr>
    </w:tbl>
    <w:p w:rsidR="000A3ADD" w:rsidRPr="000A3ADD" w:rsidRDefault="000A3ADD" w:rsidP="006F3DFB">
      <w:pPr>
        <w:rPr>
          <w:rFonts w:ascii="宋体" w:hAnsi="宋体"/>
          <w:color w:val="000000" w:themeColor="text1"/>
          <w:szCs w:val="21"/>
        </w:rPr>
      </w:pPr>
    </w:p>
    <w:p w:rsidR="00895794" w:rsidRPr="00895794" w:rsidRDefault="00895794" w:rsidP="008C7453">
      <w:pPr>
        <w:pStyle w:val="2"/>
      </w:pPr>
      <w:r w:rsidRPr="00895794">
        <w:rPr>
          <w:rFonts w:hint="eastAsia"/>
        </w:rPr>
        <w:t>实验上传方法：</w:t>
      </w:r>
    </w:p>
    <w:p w:rsidR="00895794" w:rsidRDefault="00895794" w:rsidP="00895794">
      <w:pPr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将源程序文件</w:t>
      </w:r>
      <w:r w:rsidR="00112BAA">
        <w:rPr>
          <w:rFonts w:ascii="宋体" w:hAnsi="宋体" w:hint="eastAsia"/>
          <w:color w:val="000000" w:themeColor="text1"/>
          <w:sz w:val="24"/>
          <w:szCs w:val="24"/>
        </w:rPr>
        <w:t>和本</w:t>
      </w:r>
      <w:r>
        <w:rPr>
          <w:rFonts w:ascii="宋体" w:hAnsi="宋体" w:hint="eastAsia"/>
          <w:color w:val="000000" w:themeColor="text1"/>
          <w:sz w:val="24"/>
          <w:szCs w:val="24"/>
        </w:rPr>
        <w:t>word文档</w:t>
      </w:r>
      <w:r w:rsidR="00112BAA">
        <w:rPr>
          <w:rFonts w:ascii="宋体" w:hAnsi="宋体" w:hint="eastAsia"/>
          <w:color w:val="000000" w:themeColor="text1"/>
          <w:sz w:val="24"/>
          <w:szCs w:val="24"/>
        </w:rPr>
        <w:t>（添加了相应的源程序和截图）上传</w:t>
      </w:r>
      <w:r w:rsidR="00BE0093">
        <w:rPr>
          <w:rFonts w:ascii="宋体" w:hAnsi="宋体" w:hint="eastAsia"/>
          <w:color w:val="000000" w:themeColor="text1"/>
          <w:sz w:val="24"/>
          <w:szCs w:val="24"/>
        </w:rPr>
        <w:t>。多个文件请将其放入一个文件夹压缩后上传。请于指定时间前上交，过时不补！</w:t>
      </w:r>
    </w:p>
    <w:p w:rsidR="00112BAA" w:rsidRDefault="00112BAA" w:rsidP="00895794">
      <w:pPr>
        <w:rPr>
          <w:rFonts w:ascii="宋体" w:hAnsi="宋体"/>
          <w:color w:val="000000" w:themeColor="text1"/>
          <w:sz w:val="24"/>
          <w:szCs w:val="24"/>
        </w:rPr>
      </w:pPr>
    </w:p>
    <w:p w:rsidR="00112BAA" w:rsidRDefault="00112BA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Default="00EB23CA" w:rsidP="00112BAA">
      <w:pPr>
        <w:pStyle w:val="af6"/>
      </w:pPr>
    </w:p>
    <w:p w:rsidR="00EB23CA" w:rsidRPr="00895794" w:rsidRDefault="00EB23CA" w:rsidP="00112BAA">
      <w:pPr>
        <w:pStyle w:val="af6"/>
      </w:pPr>
    </w:p>
    <w:sectPr w:rsidR="00EB23CA" w:rsidRPr="0089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849" w:rsidRDefault="00BE6849" w:rsidP="000202D0">
      <w:r>
        <w:separator/>
      </w:r>
    </w:p>
  </w:endnote>
  <w:endnote w:type="continuationSeparator" w:id="0">
    <w:p w:rsidR="00BE6849" w:rsidRDefault="00BE6849" w:rsidP="0002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849" w:rsidRDefault="00BE6849" w:rsidP="000202D0">
      <w:r>
        <w:separator/>
      </w:r>
    </w:p>
  </w:footnote>
  <w:footnote w:type="continuationSeparator" w:id="0">
    <w:p w:rsidR="00BE6849" w:rsidRDefault="00BE6849" w:rsidP="0002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76EE"/>
    <w:multiLevelType w:val="hybridMultilevel"/>
    <w:tmpl w:val="981E3116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15C82194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54AE7"/>
    <w:multiLevelType w:val="hybridMultilevel"/>
    <w:tmpl w:val="7F2072D0"/>
    <w:lvl w:ilvl="0" w:tplc="7010B5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7010B534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F61338"/>
    <w:multiLevelType w:val="hybridMultilevel"/>
    <w:tmpl w:val="29D8BF96"/>
    <w:lvl w:ilvl="0" w:tplc="7010B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C92346"/>
    <w:multiLevelType w:val="hybridMultilevel"/>
    <w:tmpl w:val="F5A415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BE3B62"/>
    <w:multiLevelType w:val="hybridMultilevel"/>
    <w:tmpl w:val="D0061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B87F15"/>
    <w:multiLevelType w:val="hybridMultilevel"/>
    <w:tmpl w:val="58D2FE74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FA18A3"/>
    <w:multiLevelType w:val="hybridMultilevel"/>
    <w:tmpl w:val="91FA9E30"/>
    <w:lvl w:ilvl="0" w:tplc="15C82194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5C56CD"/>
    <w:multiLevelType w:val="hybridMultilevel"/>
    <w:tmpl w:val="7D909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810F05"/>
    <w:multiLevelType w:val="hybridMultilevel"/>
    <w:tmpl w:val="C0841644"/>
    <w:lvl w:ilvl="0" w:tplc="7010B5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93"/>
    <w:rsid w:val="000202D0"/>
    <w:rsid w:val="00052FE5"/>
    <w:rsid w:val="000A3ADD"/>
    <w:rsid w:val="000D26F3"/>
    <w:rsid w:val="00112BAA"/>
    <w:rsid w:val="001514E4"/>
    <w:rsid w:val="001C0E6B"/>
    <w:rsid w:val="001C6C97"/>
    <w:rsid w:val="002562C9"/>
    <w:rsid w:val="002D0BA3"/>
    <w:rsid w:val="00375C1F"/>
    <w:rsid w:val="003F0A27"/>
    <w:rsid w:val="00420695"/>
    <w:rsid w:val="00442F6D"/>
    <w:rsid w:val="00477E3F"/>
    <w:rsid w:val="00544FF1"/>
    <w:rsid w:val="00600594"/>
    <w:rsid w:val="006D25C1"/>
    <w:rsid w:val="006F3DFB"/>
    <w:rsid w:val="007E531F"/>
    <w:rsid w:val="007E6A44"/>
    <w:rsid w:val="00895794"/>
    <w:rsid w:val="008C3F7D"/>
    <w:rsid w:val="008C7453"/>
    <w:rsid w:val="00917F43"/>
    <w:rsid w:val="00A0069D"/>
    <w:rsid w:val="00A6773F"/>
    <w:rsid w:val="00B1309A"/>
    <w:rsid w:val="00B93578"/>
    <w:rsid w:val="00BE0093"/>
    <w:rsid w:val="00BE6849"/>
    <w:rsid w:val="00CB6607"/>
    <w:rsid w:val="00D77EC1"/>
    <w:rsid w:val="00D96916"/>
    <w:rsid w:val="00EB23CA"/>
    <w:rsid w:val="00F419F5"/>
    <w:rsid w:val="00F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53"/>
    <w:pPr>
      <w:widowControl w:val="0"/>
      <w:spacing w:before="0" w:after="0" w:line="288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8C7453"/>
    <w:pPr>
      <w:widowControl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line="276" w:lineRule="auto"/>
      <w:jc w:val="left"/>
      <w:outlineLvl w:val="0"/>
    </w:pPr>
    <w:rPr>
      <w:rFonts w:asciiTheme="minorHAnsi" w:eastAsia="微软雅黑" w:hAnsiTheme="minorHAnsi" w:cstheme="minorBidi"/>
      <w:b/>
      <w:bCs/>
      <w:caps/>
      <w:color w:val="FFFFFF" w:themeColor="background1"/>
      <w:spacing w:val="15"/>
      <w:kern w:val="0"/>
      <w:sz w:val="36"/>
      <w:szCs w:val="22"/>
    </w:rPr>
  </w:style>
  <w:style w:type="paragraph" w:styleId="2">
    <w:name w:val="heading 2"/>
    <w:basedOn w:val="a"/>
    <w:next w:val="a"/>
    <w:link w:val="2Char"/>
    <w:unhideWhenUsed/>
    <w:qFormat/>
    <w:rsid w:val="008C7453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120"/>
      <w:jc w:val="left"/>
      <w:outlineLvl w:val="1"/>
    </w:pPr>
    <w:rPr>
      <w:rFonts w:asciiTheme="minorHAnsi" w:eastAsia="微软雅黑" w:hAnsiTheme="minorHAnsi" w:cstheme="minorBidi"/>
      <w:b/>
      <w:bCs/>
      <w:caps/>
      <w:color w:val="000000" w:themeColor="text1"/>
      <w:spacing w:val="15"/>
      <w:kern w:val="0"/>
      <w:sz w:val="30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695"/>
    <w:pPr>
      <w:widowControl/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kern w:val="0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695"/>
    <w:pPr>
      <w:widowControl/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jc w:val="left"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695"/>
    <w:pPr>
      <w:widowControl/>
      <w:pBdr>
        <w:bottom w:val="single" w:sz="6" w:space="1" w:color="4F81BD" w:themeColor="accent1"/>
      </w:pBdr>
      <w:spacing w:before="300" w:line="276" w:lineRule="auto"/>
      <w:jc w:val="left"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695"/>
    <w:pPr>
      <w:widowControl/>
      <w:pBdr>
        <w:bottom w:val="dotted" w:sz="6" w:space="1" w:color="4F81BD" w:themeColor="accent1"/>
      </w:pBdr>
      <w:spacing w:before="300" w:line="276" w:lineRule="auto"/>
      <w:jc w:val="left"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7"/>
    </w:pPr>
    <w:rPr>
      <w:rFonts w:asciiTheme="minorHAnsi" w:eastAsiaTheme="minorEastAsia" w:hAnsiTheme="minorHAnsi" w:cstheme="minorBidi"/>
      <w:caps/>
      <w:spacing w:val="10"/>
      <w:kern w:val="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C7453"/>
    <w:rPr>
      <w:rFonts w:eastAsia="微软雅黑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8C7453"/>
    <w:rPr>
      <w:rFonts w:eastAsia="微软雅黑"/>
      <w:b/>
      <w:bCs/>
      <w:caps/>
      <w:color w:val="000000" w:themeColor="text1"/>
      <w:spacing w:val="15"/>
      <w:sz w:val="3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2069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206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2069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2069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20695"/>
    <w:pPr>
      <w:widowControl/>
      <w:spacing w:before="720" w:after="200" w:line="276" w:lineRule="auto"/>
      <w:jc w:val="left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2069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20695"/>
    <w:pPr>
      <w:widowControl/>
      <w:spacing w:before="200" w:after="1000"/>
      <w:jc w:val="left"/>
    </w:pPr>
    <w:rPr>
      <w:rFonts w:asciiTheme="minorHAnsi" w:eastAsiaTheme="minorEastAsia" w:hAnsiTheme="minorHAnsi" w:cstheme="minorBidi"/>
      <w:caps/>
      <w:color w:val="595959" w:themeColor="text1" w:themeTint="A6"/>
      <w:spacing w:val="10"/>
      <w:kern w:val="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2069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20695"/>
    <w:rPr>
      <w:b/>
      <w:bCs/>
    </w:rPr>
  </w:style>
  <w:style w:type="character" w:styleId="a7">
    <w:name w:val="Emphasis"/>
    <w:uiPriority w:val="20"/>
    <w:qFormat/>
    <w:rsid w:val="0042069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20695"/>
    <w:pPr>
      <w:widowControl/>
      <w:jc w:val="left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Char1">
    <w:name w:val="无间隔 Char"/>
    <w:basedOn w:val="a0"/>
    <w:link w:val="a8"/>
    <w:uiPriority w:val="1"/>
    <w:rsid w:val="00420695"/>
    <w:rPr>
      <w:sz w:val="20"/>
      <w:szCs w:val="20"/>
    </w:rPr>
  </w:style>
  <w:style w:type="paragraph" w:styleId="a9">
    <w:name w:val="List Paragraph"/>
    <w:basedOn w:val="a"/>
    <w:uiPriority w:val="34"/>
    <w:qFormat/>
    <w:rsid w:val="00420695"/>
    <w:pPr>
      <w:widowControl/>
      <w:spacing w:before="20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0"/>
    </w:rPr>
  </w:style>
  <w:style w:type="paragraph" w:styleId="aa">
    <w:name w:val="Quote"/>
    <w:basedOn w:val="a"/>
    <w:next w:val="a"/>
    <w:link w:val="Char2"/>
    <w:uiPriority w:val="29"/>
    <w:qFormat/>
    <w:rsid w:val="00420695"/>
    <w:pPr>
      <w:widowControl/>
      <w:spacing w:before="200" w:after="200" w:line="276" w:lineRule="auto"/>
      <w:jc w:val="left"/>
    </w:pPr>
    <w:rPr>
      <w:rFonts w:asciiTheme="minorHAnsi" w:eastAsiaTheme="minorEastAsia" w:hAnsiTheme="minorHAnsi" w:cstheme="minorBidi"/>
      <w:i/>
      <w:iCs/>
      <w:kern w:val="0"/>
      <w:sz w:val="20"/>
    </w:rPr>
  </w:style>
  <w:style w:type="character" w:customStyle="1" w:styleId="Char2">
    <w:name w:val="引用 Char"/>
    <w:basedOn w:val="a0"/>
    <w:link w:val="aa"/>
    <w:uiPriority w:val="29"/>
    <w:rsid w:val="0042069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20695"/>
    <w:pPr>
      <w:widowControl/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</w:pPr>
    <w:rPr>
      <w:rFonts w:asciiTheme="minorHAnsi" w:eastAsiaTheme="minorEastAsia" w:hAnsiTheme="minorHAnsi" w:cstheme="minorBidi"/>
      <w:i/>
      <w:iCs/>
      <w:color w:val="4F81BD" w:themeColor="accent1"/>
      <w:kern w:val="0"/>
      <w:sz w:val="20"/>
    </w:rPr>
  </w:style>
  <w:style w:type="character" w:customStyle="1" w:styleId="Char3">
    <w:name w:val="明显引用 Char"/>
    <w:basedOn w:val="a0"/>
    <w:link w:val="ab"/>
    <w:uiPriority w:val="30"/>
    <w:rsid w:val="0042069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2069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2069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2069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2069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206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20695"/>
    <w:pPr>
      <w:outlineLvl w:val="9"/>
    </w:pPr>
    <w:rPr>
      <w:lang w:bidi="en-US"/>
    </w:rPr>
  </w:style>
  <w:style w:type="paragraph" w:styleId="af1">
    <w:name w:val="header"/>
    <w:basedOn w:val="a"/>
    <w:link w:val="Char4"/>
    <w:rsid w:val="000202D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00" w:after="20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4">
    <w:name w:val="页眉 Char"/>
    <w:basedOn w:val="a0"/>
    <w:link w:val="af1"/>
    <w:rsid w:val="000202D0"/>
    <w:rPr>
      <w:sz w:val="18"/>
      <w:szCs w:val="18"/>
    </w:rPr>
  </w:style>
  <w:style w:type="paragraph" w:styleId="af2">
    <w:name w:val="footer"/>
    <w:basedOn w:val="a"/>
    <w:link w:val="Char5"/>
    <w:rsid w:val="000202D0"/>
    <w:pPr>
      <w:widowControl/>
      <w:tabs>
        <w:tab w:val="center" w:pos="4153"/>
        <w:tab w:val="right" w:pos="8306"/>
      </w:tabs>
      <w:snapToGrid w:val="0"/>
      <w:spacing w:before="200" w:after="20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5">
    <w:name w:val="页脚 Char"/>
    <w:basedOn w:val="a0"/>
    <w:link w:val="af2"/>
    <w:rsid w:val="000202D0"/>
    <w:rPr>
      <w:sz w:val="18"/>
      <w:szCs w:val="18"/>
    </w:rPr>
  </w:style>
  <w:style w:type="paragraph" w:customStyle="1" w:styleId="af3">
    <w:name w:val="说明"/>
    <w:basedOn w:val="a"/>
    <w:link w:val="Char6"/>
    <w:qFormat/>
    <w:rsid w:val="008C7453"/>
    <w:pPr>
      <w:ind w:firstLineChars="200" w:firstLine="422"/>
    </w:pPr>
    <w:rPr>
      <w:rFonts w:ascii="宋体" w:hAnsi="宋体"/>
      <w:b/>
      <w:color w:val="000000" w:themeColor="text1"/>
      <w:szCs w:val="21"/>
    </w:rPr>
  </w:style>
  <w:style w:type="paragraph" w:customStyle="1" w:styleId="af4">
    <w:name w:val="代码"/>
    <w:basedOn w:val="a"/>
    <w:link w:val="Char7"/>
    <w:qFormat/>
    <w:rsid w:val="008C7453"/>
    <w:pPr>
      <w:ind w:firstLineChars="200" w:firstLine="420"/>
    </w:pPr>
    <w:rPr>
      <w:rFonts w:ascii="宋体" w:hAnsi="宋体"/>
      <w:color w:val="000000" w:themeColor="text1"/>
      <w:szCs w:val="21"/>
    </w:rPr>
  </w:style>
  <w:style w:type="character" w:customStyle="1" w:styleId="Char6">
    <w:name w:val="说明 Char"/>
    <w:basedOn w:val="a0"/>
    <w:link w:val="af3"/>
    <w:rsid w:val="008C7453"/>
    <w:rPr>
      <w:rFonts w:ascii="宋体" w:eastAsia="宋体" w:hAnsi="宋体" w:cs="Times New Roman"/>
      <w:b/>
      <w:color w:val="000000" w:themeColor="text1"/>
      <w:kern w:val="2"/>
      <w:sz w:val="21"/>
      <w:szCs w:val="21"/>
    </w:rPr>
  </w:style>
  <w:style w:type="table" w:styleId="af5">
    <w:name w:val="Table Grid"/>
    <w:basedOn w:val="a1"/>
    <w:rsid w:val="00BE00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代码 Char"/>
    <w:basedOn w:val="a0"/>
    <w:link w:val="af4"/>
    <w:rsid w:val="008C7453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customStyle="1" w:styleId="af6">
    <w:name w:val="源程序表格"/>
    <w:basedOn w:val="a"/>
    <w:link w:val="Char8"/>
    <w:qFormat/>
    <w:rsid w:val="00112BAA"/>
    <w:rPr>
      <w:rFonts w:ascii="宋体" w:hAnsi="宋体"/>
      <w:color w:val="000000" w:themeColor="text1"/>
      <w:szCs w:val="21"/>
    </w:rPr>
  </w:style>
  <w:style w:type="character" w:customStyle="1" w:styleId="Char8">
    <w:name w:val="源程序表格 Char"/>
    <w:basedOn w:val="a0"/>
    <w:link w:val="af6"/>
    <w:rsid w:val="00112BAA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styleId="af7">
    <w:name w:val="Balloon Text"/>
    <w:basedOn w:val="a"/>
    <w:link w:val="Char9"/>
    <w:semiHidden/>
    <w:unhideWhenUsed/>
    <w:rsid w:val="00D77EC1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7"/>
    <w:semiHidden/>
    <w:rsid w:val="00D77EC1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53"/>
    <w:pPr>
      <w:widowControl w:val="0"/>
      <w:spacing w:before="0" w:after="0" w:line="288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8C7453"/>
    <w:pPr>
      <w:widowControl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line="276" w:lineRule="auto"/>
      <w:jc w:val="left"/>
      <w:outlineLvl w:val="0"/>
    </w:pPr>
    <w:rPr>
      <w:rFonts w:asciiTheme="minorHAnsi" w:eastAsia="微软雅黑" w:hAnsiTheme="minorHAnsi" w:cstheme="minorBidi"/>
      <w:b/>
      <w:bCs/>
      <w:caps/>
      <w:color w:val="FFFFFF" w:themeColor="background1"/>
      <w:spacing w:val="15"/>
      <w:kern w:val="0"/>
      <w:sz w:val="36"/>
      <w:szCs w:val="22"/>
    </w:rPr>
  </w:style>
  <w:style w:type="paragraph" w:styleId="2">
    <w:name w:val="heading 2"/>
    <w:basedOn w:val="a"/>
    <w:next w:val="a"/>
    <w:link w:val="2Char"/>
    <w:unhideWhenUsed/>
    <w:qFormat/>
    <w:rsid w:val="008C7453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120" w:after="120"/>
      <w:jc w:val="left"/>
      <w:outlineLvl w:val="1"/>
    </w:pPr>
    <w:rPr>
      <w:rFonts w:asciiTheme="minorHAnsi" w:eastAsia="微软雅黑" w:hAnsiTheme="minorHAnsi" w:cstheme="minorBidi"/>
      <w:b/>
      <w:bCs/>
      <w:caps/>
      <w:color w:val="000000" w:themeColor="text1"/>
      <w:spacing w:val="15"/>
      <w:kern w:val="0"/>
      <w:sz w:val="30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0695"/>
    <w:pPr>
      <w:widowControl/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rFonts w:asciiTheme="minorHAnsi" w:eastAsiaTheme="minorEastAsia" w:hAnsiTheme="minorHAnsi" w:cstheme="minorBidi"/>
      <w:caps/>
      <w:color w:val="243F60" w:themeColor="accent1" w:themeShade="7F"/>
      <w:spacing w:val="15"/>
      <w:kern w:val="0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0695"/>
    <w:pPr>
      <w:widowControl/>
      <w:pBdr>
        <w:top w:val="dotted" w:sz="6" w:space="2" w:color="4F81BD" w:themeColor="accent1"/>
        <w:left w:val="dotted" w:sz="6" w:space="2" w:color="4F81BD" w:themeColor="accent1"/>
      </w:pBdr>
      <w:spacing w:before="300" w:line="276" w:lineRule="auto"/>
      <w:jc w:val="left"/>
      <w:outlineLvl w:val="3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0695"/>
    <w:pPr>
      <w:widowControl/>
      <w:pBdr>
        <w:bottom w:val="single" w:sz="6" w:space="1" w:color="4F81BD" w:themeColor="accent1"/>
      </w:pBdr>
      <w:spacing w:before="300" w:line="276" w:lineRule="auto"/>
      <w:jc w:val="left"/>
      <w:outlineLvl w:val="4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0695"/>
    <w:pPr>
      <w:widowControl/>
      <w:pBdr>
        <w:bottom w:val="dotted" w:sz="6" w:space="1" w:color="4F81BD" w:themeColor="accent1"/>
      </w:pBdr>
      <w:spacing w:before="300" w:line="276" w:lineRule="auto"/>
      <w:jc w:val="left"/>
      <w:outlineLvl w:val="5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6"/>
    </w:pPr>
    <w:rPr>
      <w:rFonts w:asciiTheme="minorHAnsi" w:eastAsiaTheme="minorEastAsia" w:hAnsiTheme="minorHAnsi" w:cstheme="minorBidi"/>
      <w:caps/>
      <w:color w:val="365F91" w:themeColor="accent1" w:themeShade="BF"/>
      <w:spacing w:val="10"/>
      <w:kern w:val="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7"/>
    </w:pPr>
    <w:rPr>
      <w:rFonts w:asciiTheme="minorHAnsi" w:eastAsiaTheme="minorEastAsia" w:hAnsiTheme="minorHAnsi" w:cstheme="minorBidi"/>
      <w:caps/>
      <w:spacing w:val="10"/>
      <w:kern w:val="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0695"/>
    <w:pPr>
      <w:widowControl/>
      <w:spacing w:before="300" w:line="276" w:lineRule="auto"/>
      <w:jc w:val="left"/>
      <w:outlineLvl w:val="8"/>
    </w:pPr>
    <w:rPr>
      <w:rFonts w:asciiTheme="minorHAnsi" w:eastAsiaTheme="minorEastAsia" w:hAnsiTheme="minorHAnsi" w:cstheme="minorBidi"/>
      <w:i/>
      <w:caps/>
      <w:spacing w:val="10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C7453"/>
    <w:rPr>
      <w:rFonts w:eastAsia="微软雅黑"/>
      <w:b/>
      <w:bCs/>
      <w:caps/>
      <w:color w:val="FFFFFF" w:themeColor="background1"/>
      <w:spacing w:val="15"/>
      <w:sz w:val="36"/>
      <w:shd w:val="clear" w:color="auto" w:fill="4F81BD" w:themeFill="accent1"/>
    </w:rPr>
  </w:style>
  <w:style w:type="character" w:customStyle="1" w:styleId="2Char">
    <w:name w:val="标题 2 Char"/>
    <w:basedOn w:val="a0"/>
    <w:link w:val="2"/>
    <w:rsid w:val="008C7453"/>
    <w:rPr>
      <w:rFonts w:eastAsia="微软雅黑"/>
      <w:b/>
      <w:bCs/>
      <w:caps/>
      <w:color w:val="000000" w:themeColor="text1"/>
      <w:spacing w:val="15"/>
      <w:sz w:val="30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420695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20695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20695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420695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20695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20695"/>
    <w:pPr>
      <w:widowControl/>
      <w:spacing w:before="720" w:after="200" w:line="276" w:lineRule="auto"/>
      <w:jc w:val="left"/>
    </w:pPr>
    <w:rPr>
      <w:rFonts w:asciiTheme="minorHAnsi" w:eastAsiaTheme="minorEastAsia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20695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20695"/>
    <w:pPr>
      <w:widowControl/>
      <w:spacing w:before="200" w:after="1000"/>
      <w:jc w:val="left"/>
    </w:pPr>
    <w:rPr>
      <w:rFonts w:asciiTheme="minorHAnsi" w:eastAsiaTheme="minorEastAsia" w:hAnsiTheme="minorHAnsi" w:cstheme="minorBidi"/>
      <w:caps/>
      <w:color w:val="595959" w:themeColor="text1" w:themeTint="A6"/>
      <w:spacing w:val="10"/>
      <w:kern w:val="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420695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420695"/>
    <w:rPr>
      <w:b/>
      <w:bCs/>
    </w:rPr>
  </w:style>
  <w:style w:type="character" w:styleId="a7">
    <w:name w:val="Emphasis"/>
    <w:uiPriority w:val="20"/>
    <w:qFormat/>
    <w:rsid w:val="00420695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420695"/>
    <w:pPr>
      <w:widowControl/>
      <w:jc w:val="left"/>
    </w:pPr>
    <w:rPr>
      <w:rFonts w:asciiTheme="minorHAnsi" w:eastAsiaTheme="minorEastAsia" w:hAnsiTheme="minorHAnsi" w:cstheme="minorBidi"/>
      <w:kern w:val="0"/>
      <w:sz w:val="20"/>
    </w:rPr>
  </w:style>
  <w:style w:type="character" w:customStyle="1" w:styleId="Char1">
    <w:name w:val="无间隔 Char"/>
    <w:basedOn w:val="a0"/>
    <w:link w:val="a8"/>
    <w:uiPriority w:val="1"/>
    <w:rsid w:val="00420695"/>
    <w:rPr>
      <w:sz w:val="20"/>
      <w:szCs w:val="20"/>
    </w:rPr>
  </w:style>
  <w:style w:type="paragraph" w:styleId="a9">
    <w:name w:val="List Paragraph"/>
    <w:basedOn w:val="a"/>
    <w:uiPriority w:val="34"/>
    <w:qFormat/>
    <w:rsid w:val="00420695"/>
    <w:pPr>
      <w:widowControl/>
      <w:spacing w:before="200"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0"/>
    </w:rPr>
  </w:style>
  <w:style w:type="paragraph" w:styleId="aa">
    <w:name w:val="Quote"/>
    <w:basedOn w:val="a"/>
    <w:next w:val="a"/>
    <w:link w:val="Char2"/>
    <w:uiPriority w:val="29"/>
    <w:qFormat/>
    <w:rsid w:val="00420695"/>
    <w:pPr>
      <w:widowControl/>
      <w:spacing w:before="200" w:after="200" w:line="276" w:lineRule="auto"/>
      <w:jc w:val="left"/>
    </w:pPr>
    <w:rPr>
      <w:rFonts w:asciiTheme="minorHAnsi" w:eastAsiaTheme="minorEastAsia" w:hAnsiTheme="minorHAnsi" w:cstheme="minorBidi"/>
      <w:i/>
      <w:iCs/>
      <w:kern w:val="0"/>
      <w:sz w:val="20"/>
    </w:rPr>
  </w:style>
  <w:style w:type="character" w:customStyle="1" w:styleId="Char2">
    <w:name w:val="引用 Char"/>
    <w:basedOn w:val="a0"/>
    <w:link w:val="aa"/>
    <w:uiPriority w:val="29"/>
    <w:rsid w:val="00420695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420695"/>
    <w:pPr>
      <w:widowControl/>
      <w:pBdr>
        <w:top w:val="single" w:sz="4" w:space="10" w:color="4F81BD" w:themeColor="accent1"/>
        <w:left w:val="single" w:sz="4" w:space="10" w:color="4F81BD" w:themeColor="accent1"/>
      </w:pBdr>
      <w:spacing w:before="200" w:line="276" w:lineRule="auto"/>
      <w:ind w:left="1296" w:right="1152"/>
    </w:pPr>
    <w:rPr>
      <w:rFonts w:asciiTheme="minorHAnsi" w:eastAsiaTheme="minorEastAsia" w:hAnsiTheme="minorHAnsi" w:cstheme="minorBidi"/>
      <w:i/>
      <w:iCs/>
      <w:color w:val="4F81BD" w:themeColor="accent1"/>
      <w:kern w:val="0"/>
      <w:sz w:val="20"/>
    </w:rPr>
  </w:style>
  <w:style w:type="character" w:customStyle="1" w:styleId="Char3">
    <w:name w:val="明显引用 Char"/>
    <w:basedOn w:val="a0"/>
    <w:link w:val="ab"/>
    <w:uiPriority w:val="30"/>
    <w:rsid w:val="00420695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420695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420695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420695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420695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420695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20695"/>
    <w:pPr>
      <w:outlineLvl w:val="9"/>
    </w:pPr>
    <w:rPr>
      <w:lang w:bidi="en-US"/>
    </w:rPr>
  </w:style>
  <w:style w:type="paragraph" w:styleId="af1">
    <w:name w:val="header"/>
    <w:basedOn w:val="a"/>
    <w:link w:val="Char4"/>
    <w:rsid w:val="000202D0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200" w:after="200"/>
      <w:jc w:val="center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4">
    <w:name w:val="页眉 Char"/>
    <w:basedOn w:val="a0"/>
    <w:link w:val="af1"/>
    <w:rsid w:val="000202D0"/>
    <w:rPr>
      <w:sz w:val="18"/>
      <w:szCs w:val="18"/>
    </w:rPr>
  </w:style>
  <w:style w:type="paragraph" w:styleId="af2">
    <w:name w:val="footer"/>
    <w:basedOn w:val="a"/>
    <w:link w:val="Char5"/>
    <w:rsid w:val="000202D0"/>
    <w:pPr>
      <w:widowControl/>
      <w:tabs>
        <w:tab w:val="center" w:pos="4153"/>
        <w:tab w:val="right" w:pos="8306"/>
      </w:tabs>
      <w:snapToGrid w:val="0"/>
      <w:spacing w:before="200" w:after="200"/>
      <w:jc w:val="left"/>
    </w:pPr>
    <w:rPr>
      <w:rFonts w:asciiTheme="minorHAnsi" w:eastAsiaTheme="minorEastAsia" w:hAnsiTheme="minorHAnsi" w:cstheme="minorBidi"/>
      <w:kern w:val="0"/>
      <w:sz w:val="18"/>
      <w:szCs w:val="18"/>
    </w:rPr>
  </w:style>
  <w:style w:type="character" w:customStyle="1" w:styleId="Char5">
    <w:name w:val="页脚 Char"/>
    <w:basedOn w:val="a0"/>
    <w:link w:val="af2"/>
    <w:rsid w:val="000202D0"/>
    <w:rPr>
      <w:sz w:val="18"/>
      <w:szCs w:val="18"/>
    </w:rPr>
  </w:style>
  <w:style w:type="paragraph" w:customStyle="1" w:styleId="af3">
    <w:name w:val="说明"/>
    <w:basedOn w:val="a"/>
    <w:link w:val="Char6"/>
    <w:qFormat/>
    <w:rsid w:val="008C7453"/>
    <w:pPr>
      <w:ind w:firstLineChars="200" w:firstLine="422"/>
    </w:pPr>
    <w:rPr>
      <w:rFonts w:ascii="宋体" w:hAnsi="宋体"/>
      <w:b/>
      <w:color w:val="000000" w:themeColor="text1"/>
      <w:szCs w:val="21"/>
    </w:rPr>
  </w:style>
  <w:style w:type="paragraph" w:customStyle="1" w:styleId="af4">
    <w:name w:val="代码"/>
    <w:basedOn w:val="a"/>
    <w:link w:val="Char7"/>
    <w:qFormat/>
    <w:rsid w:val="008C7453"/>
    <w:pPr>
      <w:ind w:firstLineChars="200" w:firstLine="420"/>
    </w:pPr>
    <w:rPr>
      <w:rFonts w:ascii="宋体" w:hAnsi="宋体"/>
      <w:color w:val="000000" w:themeColor="text1"/>
      <w:szCs w:val="21"/>
    </w:rPr>
  </w:style>
  <w:style w:type="character" w:customStyle="1" w:styleId="Char6">
    <w:name w:val="说明 Char"/>
    <w:basedOn w:val="a0"/>
    <w:link w:val="af3"/>
    <w:rsid w:val="008C7453"/>
    <w:rPr>
      <w:rFonts w:ascii="宋体" w:eastAsia="宋体" w:hAnsi="宋体" w:cs="Times New Roman"/>
      <w:b/>
      <w:color w:val="000000" w:themeColor="text1"/>
      <w:kern w:val="2"/>
      <w:sz w:val="21"/>
      <w:szCs w:val="21"/>
    </w:rPr>
  </w:style>
  <w:style w:type="table" w:styleId="af5">
    <w:name w:val="Table Grid"/>
    <w:basedOn w:val="a1"/>
    <w:rsid w:val="00BE009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7">
    <w:name w:val="代码 Char"/>
    <w:basedOn w:val="a0"/>
    <w:link w:val="af4"/>
    <w:rsid w:val="008C7453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customStyle="1" w:styleId="af6">
    <w:name w:val="源程序表格"/>
    <w:basedOn w:val="a"/>
    <w:link w:val="Char8"/>
    <w:qFormat/>
    <w:rsid w:val="00112BAA"/>
    <w:rPr>
      <w:rFonts w:ascii="宋体" w:hAnsi="宋体"/>
      <w:color w:val="000000" w:themeColor="text1"/>
      <w:szCs w:val="21"/>
    </w:rPr>
  </w:style>
  <w:style w:type="character" w:customStyle="1" w:styleId="Char8">
    <w:name w:val="源程序表格 Char"/>
    <w:basedOn w:val="a0"/>
    <w:link w:val="af6"/>
    <w:rsid w:val="00112BAA"/>
    <w:rPr>
      <w:rFonts w:ascii="宋体" w:eastAsia="宋体" w:hAnsi="宋体" w:cs="Times New Roman"/>
      <w:color w:val="000000" w:themeColor="text1"/>
      <w:kern w:val="2"/>
      <w:sz w:val="21"/>
      <w:szCs w:val="21"/>
    </w:rPr>
  </w:style>
  <w:style w:type="paragraph" w:styleId="af7">
    <w:name w:val="Balloon Text"/>
    <w:basedOn w:val="a"/>
    <w:link w:val="Char9"/>
    <w:semiHidden/>
    <w:unhideWhenUsed/>
    <w:rsid w:val="00D77EC1"/>
    <w:pPr>
      <w:spacing w:line="240" w:lineRule="auto"/>
    </w:pPr>
    <w:rPr>
      <w:sz w:val="18"/>
      <w:szCs w:val="18"/>
    </w:rPr>
  </w:style>
  <w:style w:type="character" w:customStyle="1" w:styleId="Char9">
    <w:name w:val="批注框文本 Char"/>
    <w:basedOn w:val="a0"/>
    <w:link w:val="af7"/>
    <w:semiHidden/>
    <w:rsid w:val="00D77EC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J\AppData\Roaming\360CloudUI\Cache\818408905\&#35838;&#31243;&#36164;&#26009;\&#35838;&#20214;\&#25968;&#25454;&#32467;&#26500;\&#25968;&#25454;&#32467;&#26500;&#23454;&#39564;\&#25968;&#25454;&#32467;&#26500;&#23454;&#39564;2015\02+&#38142;&#34920;&#30340;&#20351;&#29992;\&#23454;&#39564;&#25351;&#23548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B569-9B69-451E-8C58-DAC47E5F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实验指导.dotx</Template>
  <TotalTime>157</TotalTime>
  <Pages>8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</dc:creator>
  <cp:lastModifiedBy>xiaolongchen</cp:lastModifiedBy>
  <cp:revision>8</cp:revision>
  <dcterms:created xsi:type="dcterms:W3CDTF">2015-10-11T13:22:00Z</dcterms:created>
  <dcterms:modified xsi:type="dcterms:W3CDTF">2016-03-27T03:20:00Z</dcterms:modified>
</cp:coreProperties>
</file>