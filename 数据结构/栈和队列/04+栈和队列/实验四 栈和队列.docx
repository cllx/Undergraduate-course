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D0" w:rsidRDefault="00194F9B" w:rsidP="000202D0">
      <w:pPr>
        <w:pStyle w:val="1"/>
        <w:tabs>
          <w:tab w:val="left" w:pos="3600"/>
        </w:tabs>
        <w:spacing w:before="120" w:after="120" w:line="240" w:lineRule="auto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0" w:name="_Toc255116735"/>
      <w:r>
        <w:rPr>
          <w:rFonts w:hint="eastAsia"/>
        </w:rPr>
        <w:t>实验四</w:t>
      </w:r>
      <w:r w:rsidR="000202D0">
        <w:rPr>
          <w:b w:val="0"/>
          <w:bCs w:val="0"/>
          <w:color w:val="000000" w:themeColor="text1"/>
          <w:sz w:val="32"/>
          <w:szCs w:val="32"/>
        </w:rPr>
        <w:t xml:space="preserve">  </w:t>
      </w:r>
      <w:bookmarkEnd w:id="0"/>
      <w:r w:rsidRPr="00194F9B">
        <w:rPr>
          <w:rFonts w:hint="eastAsia"/>
        </w:rPr>
        <w:t>栈和队列</w:t>
      </w:r>
    </w:p>
    <w:p w:rsidR="000202D0" w:rsidRPr="008F58EF" w:rsidRDefault="000202D0" w:rsidP="008F58EF">
      <w:pPr>
        <w:ind w:firstLineChars="200" w:firstLine="560"/>
        <w:rPr>
          <w:rFonts w:ascii="宋体" w:hAnsi="宋体"/>
          <w:color w:val="000000" w:themeColor="text1"/>
          <w:sz w:val="28"/>
          <w:szCs w:val="28"/>
        </w:rPr>
      </w:pPr>
      <w:r w:rsidRPr="008F58EF">
        <w:rPr>
          <w:rFonts w:ascii="宋体" w:hAnsi="宋体" w:hint="eastAsia"/>
          <w:color w:val="000000" w:themeColor="text1"/>
          <w:sz w:val="28"/>
          <w:szCs w:val="28"/>
        </w:rPr>
        <w:t>实验预备知识：</w:t>
      </w:r>
    </w:p>
    <w:p w:rsidR="00194F9B" w:rsidRPr="008F58EF" w:rsidRDefault="00B93578" w:rsidP="008F58E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8F58EF">
        <w:rPr>
          <w:rFonts w:ascii="宋体" w:hAnsi="宋体"/>
          <w:color w:val="000000" w:themeColor="text1"/>
          <w:szCs w:val="21"/>
        </w:rPr>
        <w:t>1</w:t>
      </w:r>
      <w:r w:rsidRPr="008F58EF">
        <w:rPr>
          <w:rFonts w:ascii="宋体" w:hAnsi="宋体" w:hint="eastAsia"/>
          <w:color w:val="000000" w:themeColor="text1"/>
          <w:szCs w:val="21"/>
        </w:rPr>
        <w:t>．</w:t>
      </w:r>
      <w:r w:rsidR="00194F9B" w:rsidRPr="008F58EF">
        <w:rPr>
          <w:rFonts w:ascii="宋体" w:hAnsi="宋体" w:hint="eastAsia"/>
          <w:color w:val="000000" w:themeColor="text1"/>
          <w:szCs w:val="21"/>
        </w:rPr>
        <w:t>熟练运用指针进行程序设计，掌握结构体指针。</w:t>
      </w:r>
    </w:p>
    <w:p w:rsidR="00194F9B" w:rsidRPr="008F58EF" w:rsidRDefault="00194F9B" w:rsidP="008F58E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8F58EF">
        <w:rPr>
          <w:rFonts w:ascii="宋体" w:hAnsi="宋体" w:hint="eastAsia"/>
          <w:color w:val="000000" w:themeColor="text1"/>
          <w:szCs w:val="21"/>
        </w:rPr>
        <w:t>2．掌握使用结构体指针访问结构体变量。</w:t>
      </w:r>
    </w:p>
    <w:p w:rsidR="00194F9B" w:rsidRPr="008F58EF" w:rsidRDefault="00194F9B" w:rsidP="008F58E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8F58EF">
        <w:rPr>
          <w:rFonts w:ascii="宋体" w:hAnsi="宋体" w:hint="eastAsia"/>
          <w:color w:val="000000" w:themeColor="text1"/>
          <w:szCs w:val="21"/>
        </w:rPr>
        <w:t>3．掌握指针作为函数的参数使用。</w:t>
      </w:r>
    </w:p>
    <w:p w:rsidR="00194F9B" w:rsidRPr="008F58EF" w:rsidRDefault="00194F9B" w:rsidP="008F58E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8F58EF">
        <w:rPr>
          <w:rFonts w:ascii="宋体" w:hAnsi="宋体" w:hint="eastAsia"/>
          <w:color w:val="000000" w:themeColor="text1"/>
          <w:szCs w:val="21"/>
        </w:rPr>
        <w:t>4．理解栈和队列的含义、目的和处理方法。</w:t>
      </w:r>
    </w:p>
    <w:p w:rsidR="000202D0" w:rsidRPr="00194F9B" w:rsidRDefault="000202D0" w:rsidP="00194F9B">
      <w:pPr>
        <w:ind w:firstLine="420"/>
        <w:rPr>
          <w:color w:val="000000" w:themeColor="text1"/>
        </w:rPr>
      </w:pPr>
    </w:p>
    <w:p w:rsidR="000202D0" w:rsidRDefault="000202D0" w:rsidP="008C7453">
      <w:pPr>
        <w:pStyle w:val="2"/>
      </w:pPr>
      <w:r>
        <w:rPr>
          <w:rFonts w:hint="eastAsia"/>
        </w:rPr>
        <w:t>一、实验目的</w:t>
      </w:r>
    </w:p>
    <w:p w:rsidR="00194F9B" w:rsidRPr="008F58EF" w:rsidRDefault="00194F9B" w:rsidP="008F58EF">
      <w:pPr>
        <w:pStyle w:val="a9"/>
        <w:numPr>
          <w:ilvl w:val="0"/>
          <w:numId w:val="12"/>
        </w:numPr>
        <w:rPr>
          <w:rFonts w:asciiTheme="minorEastAsia" w:hAnsiTheme="minorEastAsia"/>
          <w:color w:val="000000" w:themeColor="text1"/>
          <w:sz w:val="21"/>
          <w:szCs w:val="21"/>
        </w:rPr>
      </w:pPr>
      <w:r w:rsidRPr="008F58EF">
        <w:rPr>
          <w:rFonts w:asciiTheme="minorEastAsia" w:hAnsiTheme="minorEastAsia" w:hint="eastAsia"/>
          <w:color w:val="000000" w:themeColor="text1"/>
          <w:sz w:val="21"/>
          <w:szCs w:val="21"/>
        </w:rPr>
        <w:t>理解和掌握栈和队列的类型定义方法。</w:t>
      </w:r>
    </w:p>
    <w:p w:rsidR="00194F9B" w:rsidRPr="008F58EF" w:rsidRDefault="00194F9B" w:rsidP="008F58EF">
      <w:pPr>
        <w:pStyle w:val="a9"/>
        <w:numPr>
          <w:ilvl w:val="0"/>
          <w:numId w:val="12"/>
        </w:numPr>
        <w:rPr>
          <w:rFonts w:asciiTheme="minorEastAsia" w:hAnsiTheme="minorEastAsia"/>
          <w:color w:val="000000" w:themeColor="text1"/>
          <w:sz w:val="21"/>
          <w:szCs w:val="21"/>
        </w:rPr>
      </w:pPr>
      <w:r w:rsidRPr="008F58EF">
        <w:rPr>
          <w:rFonts w:asciiTheme="minorEastAsia" w:hAnsiTheme="minorEastAsia" w:hint="eastAsia"/>
          <w:color w:val="000000" w:themeColor="text1"/>
          <w:sz w:val="21"/>
          <w:szCs w:val="21"/>
        </w:rPr>
        <w:t>掌握栈和队列中的基本运算，包括创建、判空及判满、出队（栈）/入队（栈）等基本操作。</w:t>
      </w:r>
    </w:p>
    <w:p w:rsidR="00194F9B" w:rsidRPr="008F58EF" w:rsidRDefault="00194F9B" w:rsidP="008F58EF">
      <w:pPr>
        <w:pStyle w:val="a9"/>
        <w:numPr>
          <w:ilvl w:val="0"/>
          <w:numId w:val="12"/>
        </w:numPr>
        <w:rPr>
          <w:rFonts w:asciiTheme="minorEastAsia" w:hAnsiTheme="minorEastAsia"/>
          <w:color w:val="000000" w:themeColor="text1"/>
          <w:sz w:val="21"/>
          <w:szCs w:val="21"/>
        </w:rPr>
      </w:pPr>
      <w:r w:rsidRPr="008F58EF">
        <w:rPr>
          <w:rFonts w:asciiTheme="minorEastAsia" w:hAnsiTheme="minorEastAsia" w:hint="eastAsia"/>
          <w:color w:val="000000" w:themeColor="text1"/>
          <w:sz w:val="21"/>
          <w:szCs w:val="21"/>
        </w:rPr>
        <w:t>学习利用栈或队列解决实际问题</w:t>
      </w:r>
    </w:p>
    <w:p w:rsidR="000202D0" w:rsidRDefault="000202D0" w:rsidP="008C7453">
      <w:pPr>
        <w:pStyle w:val="2"/>
        <w:rPr>
          <w:rFonts w:ascii="Arial" w:hAnsi="Arial"/>
          <w:szCs w:val="32"/>
        </w:rPr>
      </w:pPr>
      <w:r>
        <w:rPr>
          <w:rFonts w:hint="eastAsia"/>
        </w:rPr>
        <w:t>二、实验要求</w:t>
      </w:r>
      <w:r w:rsidR="00BE0093">
        <w:rPr>
          <w:rFonts w:hint="eastAsia"/>
        </w:rPr>
        <w:t>（本次实验要求上交）</w:t>
      </w:r>
    </w:p>
    <w:p w:rsidR="000202D0" w:rsidRPr="0064158D" w:rsidRDefault="00375C1F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【题目1】----验证型</w:t>
      </w:r>
    </w:p>
    <w:p w:rsidR="00442F6D" w:rsidRPr="008F58EF" w:rsidRDefault="00194F9B" w:rsidP="000202D0">
      <w:pPr>
        <w:ind w:firstLineChars="200" w:firstLine="480"/>
        <w:rPr>
          <w:rFonts w:ascii="宋体" w:hAnsi="宋体"/>
          <w:color w:val="000000" w:themeColor="text1"/>
          <w:sz w:val="24"/>
          <w:szCs w:val="24"/>
          <w:shd w:val="pct15" w:color="auto" w:fill="FFFFFF"/>
        </w:rPr>
      </w:pPr>
      <w:r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实现链栈各种基本运算的算法。</w:t>
      </w:r>
      <w:r w:rsidR="000D26F3"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参考代码见（</w:t>
      </w:r>
      <w:r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文件夹4-1</w:t>
      </w:r>
      <w:r w:rsidR="000D26F3"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）</w:t>
      </w:r>
    </w:p>
    <w:p w:rsidR="00442F6D" w:rsidRDefault="000D26F3" w:rsidP="0064158D">
      <w:pPr>
        <w:spacing w:line="300" w:lineRule="auto"/>
        <w:ind w:left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该程序主函数完成如下功能：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初始化</w:t>
      </w:r>
      <w:r w:rsidR="00194F9B">
        <w:rPr>
          <w:rFonts w:ascii="宋体" w:hAnsi="宋体" w:hint="eastAsia"/>
          <w:color w:val="000000" w:themeColor="text1"/>
          <w:sz w:val="21"/>
          <w:szCs w:val="21"/>
        </w:rPr>
        <w:t>链栈</w:t>
      </w:r>
    </w:p>
    <w:p w:rsidR="000D26F3" w:rsidRPr="000D26F3" w:rsidRDefault="008F58EF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判断链栈是否为空</w:t>
      </w:r>
    </w:p>
    <w:p w:rsidR="000D26F3" w:rsidRPr="000D26F3" w:rsidRDefault="008F58EF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元素依次入栈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输出该</w:t>
      </w:r>
      <w:r w:rsidR="008F58EF">
        <w:rPr>
          <w:rFonts w:ascii="宋体" w:hAnsi="宋体" w:hint="eastAsia"/>
          <w:color w:val="000000" w:themeColor="text1"/>
          <w:sz w:val="21"/>
          <w:szCs w:val="21"/>
        </w:rPr>
        <w:t>链栈</w:t>
      </w:r>
      <w:r w:rsidRPr="000D26F3">
        <w:rPr>
          <w:rFonts w:ascii="宋体" w:hAnsi="宋体" w:hint="eastAsia"/>
          <w:color w:val="000000" w:themeColor="text1"/>
          <w:sz w:val="21"/>
          <w:szCs w:val="21"/>
        </w:rPr>
        <w:t>的长度</w:t>
      </w:r>
    </w:p>
    <w:p w:rsidR="000D26F3" w:rsidRPr="000D26F3" w:rsidRDefault="008F58EF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输出从栈顶到栈底的元素</w:t>
      </w:r>
    </w:p>
    <w:p w:rsid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销毁该</w:t>
      </w:r>
      <w:r w:rsidR="008F58EF">
        <w:rPr>
          <w:rFonts w:ascii="宋体" w:hAnsi="宋体" w:hint="eastAsia"/>
          <w:color w:val="000000" w:themeColor="text1"/>
          <w:sz w:val="21"/>
          <w:szCs w:val="21"/>
        </w:rPr>
        <w:t>链栈</w:t>
      </w:r>
    </w:p>
    <w:p w:rsidR="008F58EF" w:rsidRPr="008F58EF" w:rsidRDefault="008F58EF" w:rsidP="008F58EF">
      <w:pPr>
        <w:pStyle w:val="a9"/>
        <w:spacing w:line="360" w:lineRule="auto"/>
        <w:ind w:left="840"/>
        <w:rPr>
          <w:rFonts w:ascii="宋体" w:hAnsi="宋体"/>
          <w:color w:val="000000" w:themeColor="text1"/>
          <w:sz w:val="21"/>
          <w:szCs w:val="21"/>
        </w:rPr>
      </w:pPr>
    </w:p>
    <w:p w:rsidR="000D26F3" w:rsidRPr="008F58EF" w:rsidRDefault="008F58EF" w:rsidP="000D26F3">
      <w:pPr>
        <w:pStyle w:val="a9"/>
        <w:ind w:left="840"/>
        <w:rPr>
          <w:rFonts w:ascii="宋体" w:hAnsi="宋体"/>
          <w:color w:val="000000" w:themeColor="text1"/>
          <w:sz w:val="21"/>
          <w:szCs w:val="21"/>
        </w:rPr>
      </w:pPr>
      <w:r w:rsidRPr="008F58EF">
        <w:rPr>
          <w:rFonts w:ascii="宋体" w:hAnsi="宋体" w:hint="eastAsia"/>
          <w:color w:val="000000" w:themeColor="text1"/>
          <w:sz w:val="21"/>
          <w:szCs w:val="21"/>
        </w:rPr>
        <w:t>该工程的程序结构图如下图所示：</w:t>
      </w: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64158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color w:val="000000" w:themeColor="text1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-9525</wp:posOffset>
                </wp:positionV>
                <wp:extent cx="5695950" cy="1981200"/>
                <wp:effectExtent l="0" t="0" r="19050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1981200"/>
                          <a:chOff x="0" y="0"/>
                          <a:chExt cx="5695950" cy="1981200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0" y="1152525"/>
                            <a:ext cx="569595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8F58EF" w:rsidRDefault="008F58EF" w:rsidP="008F58EF">
                              <w:pPr>
                                <w:ind w:firstLineChars="1500" w:firstLine="3150"/>
                              </w:pPr>
                            </w:p>
                            <w:p w:rsidR="008F58EF" w:rsidRDefault="008F58EF" w:rsidP="008F58EF">
                              <w:pPr>
                                <w:ind w:firstLineChars="1500" w:firstLine="3150"/>
                              </w:pPr>
                            </w:p>
                            <w:p w:rsidR="008F58EF" w:rsidRDefault="008F58EF" w:rsidP="008F58EF">
                              <w:pPr>
                                <w:ind w:firstLineChars="1500" w:firstLine="3150"/>
                              </w:pPr>
                              <w:proofErr w:type="gramStart"/>
                              <w:r>
                                <w:t>algo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-2.cpp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762125" y="0"/>
                            <a:ext cx="2838450" cy="84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8F58EF" w:rsidRDefault="008F58EF" w:rsidP="008F58EF">
                              <w:pPr>
                                <w:ind w:firstLineChars="1500" w:firstLine="3150"/>
                              </w:pPr>
                              <w:proofErr w:type="gramStart"/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xp3</w:t>
                              </w:r>
                              <w:r>
                                <w:t>-2.cpp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85725" y="247650"/>
                            <a:ext cx="5048251" cy="1400175"/>
                            <a:chOff x="0" y="0"/>
                            <a:chExt cx="5048251" cy="1400175"/>
                          </a:xfrm>
                        </wpg:grpSpPr>
                        <wps:wsp>
                          <wps:cNvPr id="30" name="直接箭头连接符 30"/>
                          <wps:cNvCnPr>
                            <a:endCxn id="36" idx="0"/>
                          </wps:cNvCnPr>
                          <wps:spPr>
                            <a:xfrm flipH="1">
                              <a:off x="2524126" y="323850"/>
                              <a:ext cx="123824" cy="76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0" y="0"/>
                              <a:ext cx="5048251" cy="1400175"/>
                              <a:chOff x="0" y="0"/>
                              <a:chExt cx="5048251" cy="1400175"/>
                            </a:xfrm>
                          </wpg:grpSpPr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0" y="1085850"/>
                                <a:ext cx="1038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94F9B" w:rsidRDefault="00194F9B" w:rsidP="00194F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InitStack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2943226" y="1085850"/>
                                <a:ext cx="4953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94F9B" w:rsidRDefault="00194F9B" w:rsidP="00194F9B">
                                  <w:pPr>
                                    <w:jc w:val="center"/>
                                  </w:pPr>
                                  <w: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4133851" y="1095375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94F9B" w:rsidRDefault="00194F9B" w:rsidP="00194F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DestroyStack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1162050" y="1085850"/>
                                <a:ext cx="1000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94F9B" w:rsidRDefault="00194F9B" w:rsidP="00194F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StackEmpty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2190751" y="1085850"/>
                                <a:ext cx="6667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94F9B" w:rsidRDefault="00194F9B" w:rsidP="00194F9B">
                                  <w:pPr>
                                    <w:jc w:val="center"/>
                                  </w:pPr>
                                  <w: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2114550" y="0"/>
                                <a:ext cx="2276475" cy="1085850"/>
                                <a:chOff x="0" y="0"/>
                                <a:chExt cx="2276475" cy="1085850"/>
                              </a:xfrm>
                            </wpg:grpSpPr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0" y="0"/>
                                  <a:ext cx="10382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94F9B" w:rsidRDefault="00194F9B" w:rsidP="00194F9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ain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885825" y="295275"/>
                                  <a:ext cx="1390650" cy="790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>
                                <a:endCxn id="33" idx="0"/>
                              </wps:cNvCnPr>
                              <wps:spPr>
                                <a:xfrm>
                                  <a:off x="771525" y="295275"/>
                                  <a:ext cx="304801" cy="790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直接箭头连接符 41"/>
                            <wps:cNvCnPr/>
                            <wps:spPr>
                              <a:xfrm flipH="1">
                                <a:off x="695325" y="314325"/>
                                <a:ext cx="148590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接箭头连接符 42"/>
                            <wps:cNvCnPr/>
                            <wps:spPr>
                              <a:xfrm flipH="1">
                                <a:off x="1733550" y="323850"/>
                                <a:ext cx="71437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组合 48" o:spid="_x0000_s1026" style="position:absolute;left:0;text-align:left;margin-left:-34.5pt;margin-top:-.75pt;width:448.5pt;height:156pt;z-index:251684864" coordsize="56959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27" type="#_x0000_t202" style="position:absolute;top:11525;width:56959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" fillcolor="white [3201]" strokeweight=".5pt">
                  <v:stroke dashstyle="3 1"/>
                  <v:textbox>
                    <w:txbxContent>
                      <w:p w:rsidR="008F58EF" w:rsidRDefault="008F58EF" w:rsidP="008F58EF">
                        <w:pPr>
                          <w:ind w:firstLineChars="1500" w:firstLine="3150"/>
                        </w:pPr>
                      </w:p>
                      <w:p w:rsidR="008F58EF" w:rsidRDefault="008F58EF" w:rsidP="008F58EF">
                        <w:pPr>
                          <w:ind w:firstLineChars="1500" w:firstLine="3150"/>
                        </w:pPr>
                      </w:p>
                      <w:p w:rsidR="008F58EF" w:rsidRDefault="008F58EF" w:rsidP="008F58EF">
                        <w:pPr>
                          <w:ind w:firstLineChars="1500" w:firstLine="3150"/>
                        </w:pPr>
                        <w:r>
                          <w:t>algo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-2.cpp</w:t>
                        </w:r>
                      </w:p>
                    </w:txbxContent>
                  </v:textbox>
                </v:shape>
                <v:shape id="文本框 46" o:spid="_x0000_s1028" type="#_x0000_t202" style="position:absolute;left:17621;width:2838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" fillcolor="white [3201]" strokeweight=".5pt">
                  <v:stroke dashstyle="3 1"/>
                  <v:textbox>
                    <w:txbxContent>
                      <w:p w:rsidR="008F58EF" w:rsidRDefault="008F58EF" w:rsidP="008F58EF">
                        <w:pPr>
                          <w:ind w:firstLineChars="1500" w:firstLine="315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xp3</w:t>
                        </w:r>
                        <w:r>
                          <w:t>-2.cpp</w:t>
                        </w:r>
                      </w:p>
                    </w:txbxContent>
                  </v:textbox>
                </v:shape>
                <v:group id="组合 29" o:spid="_x0000_s1029" style="position:absolute;left:857;top:2476;width:50482;height:14002" coordsize="50482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0" o:spid="_x0000_s1030" type="#_x0000_t32" style="position:absolute;left:25241;top:3238;width:1238;height:7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  <v:stroke endarrow="block"/>
                  </v:shape>
                  <v:group id="组合 31" o:spid="_x0000_s1031" style="position:absolute;width:50482;height:14001" coordsize="50482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文本框 32" o:spid="_x0000_s1032" type="#_x0000_t202" style="position:absolute;top:10858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  <v:textbox>
                        <w:txbxContent>
                          <w:p w:rsidR="00194F9B" w:rsidRDefault="00194F9B" w:rsidP="00194F9B">
                            <w:pPr>
                              <w:jc w:val="center"/>
                            </w:pPr>
                            <w:r>
                              <w:t>InitStack</w:t>
                            </w:r>
                          </w:p>
                        </w:txbxContent>
                      </v:textbox>
                    </v:shape>
                    <v:shape id="文本框 33" o:spid="_x0000_s1033" type="#_x0000_t202" style="position:absolute;left:29432;top:10858;width:495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<v:textbox>
                        <w:txbxContent>
                          <w:p w:rsidR="00194F9B" w:rsidRDefault="00194F9B" w:rsidP="00194F9B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v:textbox>
                    </v:shape>
                    <v:shape id="文本框 34" o:spid="_x0000_s1034" type="#_x0000_t202" style="position:absolute;left:41338;top:10953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  <v:textbox>
                        <w:txbxContent>
                          <w:p w:rsidR="00194F9B" w:rsidRDefault="00194F9B" w:rsidP="00194F9B">
                            <w:pPr>
                              <w:jc w:val="center"/>
                            </w:pPr>
                            <w:r>
                              <w:t>DestroyStack</w:t>
                            </w:r>
                          </w:p>
                        </w:txbxContent>
                      </v:textbox>
                    </v:shape>
                    <v:shape id="文本框 35" o:spid="_x0000_s1035" type="#_x0000_t202" style="position:absolute;left:11620;top:10858;width:10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<v:textbox>
                        <w:txbxContent>
                          <w:p w:rsidR="00194F9B" w:rsidRDefault="00194F9B" w:rsidP="00194F9B">
                            <w:pPr>
                              <w:jc w:val="center"/>
                            </w:pPr>
                            <w:r>
                              <w:t>Stack</w:t>
                            </w:r>
                            <w:r>
                              <w:t>Empty</w:t>
                            </w:r>
                          </w:p>
                        </w:txbxContent>
                      </v:textbox>
                    </v:shape>
                    <v:shape id="文本框 36" o:spid="_x0000_s1036" type="#_x0000_t202" style="position:absolute;left:21907;top:10858;width:6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  <v:textbox>
                        <w:txbxContent>
                          <w:p w:rsidR="00194F9B" w:rsidRDefault="00194F9B" w:rsidP="00194F9B">
                            <w:pPr>
                              <w:jc w:val="center"/>
                            </w:pPr>
                            <w:r>
                              <w:t>Push</w:t>
                            </w:r>
                          </w:p>
                        </w:txbxContent>
                      </v:textbox>
                    </v:shape>
                    <v:group id="组合 37" o:spid="_x0000_s1037" style="position:absolute;left:21145;width:22765;height:10858" coordsize="22764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文本框 38" o:spid="_x0000_s1038" type="#_x0000_t202" style="position:absolute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    <v:textbox>
                          <w:txbxContent>
                            <w:p w:rsidR="00194F9B" w:rsidRDefault="00194F9B" w:rsidP="00194F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v:textbox>
                      </v:shape>
                      <v:shape id="直接箭头连接符 39" o:spid="_x0000_s1039" type="#_x0000_t32" style="position:absolute;left:8858;top:2952;width:13906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cA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d3h8CT9Azu4AAAD//wMAUEsBAi0AFAAGAAgAAAAhANvh9svuAAAAhQEAABMAAAAAAAAA&#10;AAAAAAAAAAAAAFtDb250ZW50X1R5cGVzXS54bWxQSwECLQAUAAYACAAAACEAWvQsW78AAAAVAQAA&#10;CwAAAAAAAAAAAAAAAAAfAQAAX3JlbHMvLnJlbHNQSwECLQAUAAYACAAAACEAAkZ3AMYAAADbAAAA&#10;DwAAAAAAAAAAAAAAAAAHAgAAZHJzL2Rvd25yZXYueG1sUEsFBgAAAAADAAMAtwAAAPoCAAAAAA==&#10;" strokecolor="#4579b8 [3044]">
                        <v:stroke endarrow="block"/>
                      </v:shape>
                      <v:shape id="直接箭头连接符 40" o:spid="_x0000_s1040" type="#_x0000_t32" style="position:absolute;left:7715;top:2952;width:3048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3g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OvDl/AD5PwNAAD//wMAUEsBAi0AFAAGAAgAAAAhANvh9svuAAAAhQEAABMAAAAAAAAAAAAAAAAA&#10;AAAAAFtDb250ZW50X1R5cGVzXS54bWxQSwECLQAUAAYACAAAACEAWvQsW78AAAAVAQAACwAAAAAA&#10;AAAAAAAAAAAfAQAAX3JlbHMvLnJlbHNQSwECLQAUAAYACAAAACEAy3qt4MAAAADbAAAADwAAAAAA&#10;AAAAAAAAAAAHAgAAZHJzL2Rvd25yZXYueG1sUEsFBgAAAAADAAMAtwAAAPQCAAAAAA==&#10;" strokecolor="#4579b8 [3044]">
                        <v:stroke endarrow="block"/>
                      </v:shape>
                    </v:group>
                    <v:shape id="直接箭头连接符 41" o:spid="_x0000_s1041" type="#_x0000_t32" style="position:absolute;left:6953;top:3143;width:14859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    <v:stroke endarrow="block"/>
                    </v:shape>
                    <v:shape id="直接箭头连接符 42" o:spid="_x0000_s1042" type="#_x0000_t32" style="position:absolute;left:17335;top:3238;width:7144;height:7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    <v:stroke endarrow="block"/>
                    </v:shape>
                  </v:group>
                </v:group>
              </v:group>
            </w:pict>
          </mc:Fallback>
        </mc:AlternateContent>
      </w:r>
    </w:p>
    <w:p w:rsidR="00442F6D" w:rsidRP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194F9B" w:rsidRDefault="00194F9B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1CDFE9" wp14:editId="44C6D917">
                <wp:simplePos x="0" y="0"/>
                <wp:positionH relativeFrom="column">
                  <wp:posOffset>2657475</wp:posOffset>
                </wp:positionH>
                <wp:positionV relativeFrom="paragraph">
                  <wp:posOffset>-161290</wp:posOffset>
                </wp:positionV>
                <wp:extent cx="1085850" cy="1076325"/>
                <wp:effectExtent l="0" t="0" r="19050" b="285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76325"/>
                          <a:chOff x="0" y="0"/>
                          <a:chExt cx="1085850" cy="1076325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485775" y="790575"/>
                            <a:ext cx="600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4F9B" w:rsidRDefault="00194F9B" w:rsidP="00194F9B">
                              <w:pPr>
                                <w:jc w:val="center"/>
                              </w:pPr>
                              <w:proofErr w:type="spellStart"/>
                              <w:r>
                                <w:t>GetPop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0" y="0"/>
                            <a:ext cx="77152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E1CDFE9" id="组合 45" o:spid="_x0000_s1043" style="position:absolute;left:0;text-align:left;margin-left:209.25pt;margin-top:-12.7pt;width:85.5pt;height:84.75pt;z-index:251665408" coordsize="1085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">
                <v:shape id="文本框 43" o:spid="_x0000_s1044" type="#_x0000_t202" style="position:absolute;left:4857;top:7905;width:6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194F9B" w:rsidRDefault="00194F9B" w:rsidP="00194F9B">
                        <w:pPr>
                          <w:jc w:val="center"/>
                        </w:pPr>
                        <w:r>
                          <w:t>Get</w:t>
                        </w:r>
                        <w:r>
                          <w:t>Pop</w:t>
                        </w:r>
                      </w:p>
                    </w:txbxContent>
                  </v:textbox>
                </v:shape>
                <v:shape id="直接箭头连接符 44" o:spid="_x0000_s1045" type="#_x0000_t32" style="position:absolute;width:7715;height:8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" strokecolor="#4579b8 [3044]">
                  <v:stroke endarrow="block"/>
                </v:shape>
              </v:group>
            </w:pict>
          </mc:Fallback>
        </mc:AlternateContent>
      </w:r>
    </w:p>
    <w:p w:rsidR="00194F9B" w:rsidRDefault="00194F9B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194F9B" w:rsidRDefault="00194F9B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194F9B" w:rsidRDefault="00194F9B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194F9B" w:rsidRDefault="00194F9B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Pr="008F58EF" w:rsidRDefault="008F58EF" w:rsidP="008F58EF">
      <w:pPr>
        <w:ind w:firstLineChars="200" w:firstLine="480"/>
        <w:rPr>
          <w:rFonts w:ascii="宋体" w:hAnsi="宋体"/>
          <w:color w:val="000000" w:themeColor="text1"/>
          <w:sz w:val="24"/>
          <w:szCs w:val="24"/>
          <w:shd w:val="pct15" w:color="auto" w:fill="FFFFFF"/>
        </w:rPr>
      </w:pPr>
      <w:r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实现</w:t>
      </w:r>
      <w:r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循环队</w:t>
      </w:r>
      <w:r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各种基本运算的算法。参考代码见（文件夹</w:t>
      </w:r>
      <w:r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4-2</w:t>
      </w:r>
      <w:r w:rsidRPr="008F58EF">
        <w:rPr>
          <w:rFonts w:ascii="宋体" w:hAnsi="宋体" w:hint="eastAsia"/>
          <w:color w:val="000000" w:themeColor="text1"/>
          <w:sz w:val="24"/>
          <w:szCs w:val="24"/>
          <w:shd w:val="pct15" w:color="auto" w:fill="FFFFFF"/>
        </w:rPr>
        <w:t>）</w:t>
      </w:r>
    </w:p>
    <w:p w:rsidR="008F58EF" w:rsidRDefault="008F58EF" w:rsidP="008F58EF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该程序主函数完成如下功能：</w:t>
      </w:r>
    </w:p>
    <w:p w:rsidR="008F58EF" w:rsidRPr="000D26F3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初始化</w:t>
      </w:r>
      <w:r>
        <w:rPr>
          <w:rFonts w:ascii="宋体" w:hAnsi="宋体" w:hint="eastAsia"/>
          <w:color w:val="000000" w:themeColor="text1"/>
          <w:sz w:val="21"/>
          <w:szCs w:val="21"/>
        </w:rPr>
        <w:t>队列</w:t>
      </w:r>
    </w:p>
    <w:p w:rsidR="008F58EF" w:rsidRPr="000D26F3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判断循环队是否为空</w:t>
      </w:r>
    </w:p>
    <w:p w:rsidR="008F58EF" w:rsidRPr="000D26F3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元素依次入队</w:t>
      </w:r>
    </w:p>
    <w:p w:rsidR="008F58EF" w:rsidRPr="000D26F3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队列元素出队</w:t>
      </w:r>
    </w:p>
    <w:p w:rsidR="008F58EF" w:rsidRPr="000D26F3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输出出队序列</w:t>
      </w:r>
    </w:p>
    <w:p w:rsidR="008F58EF" w:rsidRDefault="008F58EF" w:rsidP="008F58EF">
      <w:pPr>
        <w:pStyle w:val="a9"/>
        <w:numPr>
          <w:ilvl w:val="0"/>
          <w:numId w:val="13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销毁该</w:t>
      </w:r>
      <w:r>
        <w:rPr>
          <w:rFonts w:ascii="宋体" w:hAnsi="宋体" w:hint="eastAsia"/>
          <w:color w:val="000000" w:themeColor="text1"/>
          <w:sz w:val="21"/>
          <w:szCs w:val="21"/>
        </w:rPr>
        <w:t>循环队</w:t>
      </w:r>
    </w:p>
    <w:p w:rsidR="0064158D" w:rsidRDefault="0064158D" w:rsidP="0064158D">
      <w:pPr>
        <w:pStyle w:val="a9"/>
        <w:spacing w:line="360" w:lineRule="auto"/>
        <w:ind w:left="840"/>
        <w:rPr>
          <w:rFonts w:ascii="宋体" w:hAnsi="宋体"/>
          <w:color w:val="000000" w:themeColor="text1"/>
          <w:sz w:val="21"/>
          <w:szCs w:val="21"/>
        </w:rPr>
      </w:pPr>
    </w:p>
    <w:p w:rsidR="0064158D" w:rsidRPr="008F58EF" w:rsidRDefault="0064158D" w:rsidP="0064158D">
      <w:pPr>
        <w:pStyle w:val="a9"/>
        <w:ind w:left="840"/>
        <w:rPr>
          <w:rFonts w:ascii="宋体" w:hAnsi="宋体"/>
          <w:color w:val="000000" w:themeColor="text1"/>
          <w:sz w:val="21"/>
          <w:szCs w:val="21"/>
        </w:rPr>
      </w:pPr>
      <w:r w:rsidRPr="008F58EF">
        <w:rPr>
          <w:rFonts w:ascii="宋体" w:hAnsi="宋体" w:hint="eastAsia"/>
          <w:color w:val="000000" w:themeColor="text1"/>
          <w:sz w:val="21"/>
          <w:szCs w:val="21"/>
        </w:rPr>
        <w:t>该工程的程序结构图如下图所示：</w:t>
      </w:r>
    </w:p>
    <w:p w:rsidR="008F58EF" w:rsidRDefault="0064158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7E147D" wp14:editId="37E4BE0D">
                <wp:simplePos x="0" y="0"/>
                <wp:positionH relativeFrom="column">
                  <wp:posOffset>-57150</wp:posOffset>
                </wp:positionH>
                <wp:positionV relativeFrom="paragraph">
                  <wp:posOffset>235585</wp:posOffset>
                </wp:positionV>
                <wp:extent cx="5695950" cy="2019300"/>
                <wp:effectExtent l="0" t="0" r="19050" b="190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019300"/>
                          <a:chOff x="-57150" y="0"/>
                          <a:chExt cx="5695950" cy="2019300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-57150" y="1190625"/>
                            <a:ext cx="569595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64158D" w:rsidRDefault="0064158D" w:rsidP="0064158D">
                              <w:pPr>
                                <w:ind w:firstLineChars="1500" w:firstLine="3150"/>
                              </w:pPr>
                            </w:p>
                            <w:p w:rsidR="0064158D" w:rsidRDefault="0064158D" w:rsidP="0064158D">
                              <w:pPr>
                                <w:ind w:firstLineChars="1500" w:firstLine="3150"/>
                              </w:pPr>
                            </w:p>
                            <w:p w:rsidR="0064158D" w:rsidRDefault="0064158D" w:rsidP="0064158D">
                              <w:pPr>
                                <w:ind w:firstLineChars="1500" w:firstLine="3150"/>
                              </w:pPr>
                              <w:proofErr w:type="gramStart"/>
                              <w:r>
                                <w:t>algo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-3.cpp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762125" y="0"/>
                            <a:ext cx="2838450" cy="84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64158D" w:rsidRDefault="0064158D" w:rsidP="0064158D">
                              <w:pPr>
                                <w:ind w:firstLineChars="1500" w:firstLine="3150"/>
                              </w:pPr>
                              <w:proofErr w:type="gramStart"/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xp3</w:t>
                              </w:r>
                              <w:r>
                                <w:t>-3.cpp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85725" y="247650"/>
                            <a:ext cx="5238749" cy="1400175"/>
                            <a:chOff x="0" y="0"/>
                            <a:chExt cx="5238749" cy="1400175"/>
                          </a:xfrm>
                        </wpg:grpSpPr>
                        <wps:wsp>
                          <wps:cNvPr id="53" name="直接箭头连接符 53"/>
                          <wps:cNvCnPr/>
                          <wps:spPr>
                            <a:xfrm flipH="1">
                              <a:off x="2524126" y="323850"/>
                              <a:ext cx="123824" cy="76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5238749" cy="1400175"/>
                              <a:chOff x="0" y="0"/>
                              <a:chExt cx="5238749" cy="1400175"/>
                            </a:xfrm>
                          </wpg:grpSpPr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0" y="1085850"/>
                                <a:ext cx="1038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158D" w:rsidRDefault="0064158D" w:rsidP="006415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InitQuequ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2943225" y="1085850"/>
                                <a:ext cx="914399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158D" w:rsidRDefault="0064158D" w:rsidP="0064158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enQuequ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4133850" y="1095375"/>
                                <a:ext cx="1104899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158D" w:rsidRDefault="0064158D" w:rsidP="006415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DestroyQuequ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文本框 58"/>
                            <wps:cNvSpPr txBox="1"/>
                            <wps:spPr>
                              <a:xfrm>
                                <a:off x="1162050" y="1085850"/>
                                <a:ext cx="1000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158D" w:rsidRDefault="0064158D" w:rsidP="006415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QuequEmpty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2190751" y="1085850"/>
                                <a:ext cx="73342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158D" w:rsidRDefault="0064158D" w:rsidP="0064158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deQuequ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0" name="组合 60"/>
                            <wpg:cNvGrpSpPr/>
                            <wpg:grpSpPr>
                              <a:xfrm>
                                <a:off x="2114550" y="0"/>
                                <a:ext cx="2276475" cy="1085850"/>
                                <a:chOff x="0" y="0"/>
                                <a:chExt cx="2276475" cy="1085850"/>
                              </a:xfrm>
                            </wpg:grpSpPr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0" y="0"/>
                                  <a:ext cx="10382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4158D" w:rsidRDefault="0064158D" w:rsidP="0064158D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ain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箭头连接符 62"/>
                              <wps:cNvCnPr/>
                              <wps:spPr>
                                <a:xfrm>
                                  <a:off x="885825" y="295275"/>
                                  <a:ext cx="1390650" cy="790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>
                                  <a:off x="771525" y="295275"/>
                                  <a:ext cx="304801" cy="790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直接箭头连接符 64"/>
                            <wps:cNvCnPr/>
                            <wps:spPr>
                              <a:xfrm flipH="1">
                                <a:off x="695325" y="314325"/>
                                <a:ext cx="148590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直接箭头连接符 65"/>
                            <wps:cNvCnPr/>
                            <wps:spPr>
                              <a:xfrm flipH="1">
                                <a:off x="1733550" y="323850"/>
                                <a:ext cx="71437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87E147D" id="组合 49" o:spid="_x0000_s1046" style="position:absolute;left:0;text-align:left;margin-left:-4.5pt;margin-top:18.55pt;width:448.5pt;height:159pt;z-index:251667456;mso-height-relative:margin" coordorigin="-571" coordsize="56959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">
                <v:shape id="文本框 50" o:spid="_x0000_s1047" type="#_x0000_t202" style="position:absolute;left:-571;top:11906;width:56959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" fillcolor="white [3201]" strokeweight=".5pt">
                  <v:stroke dashstyle="3 1"/>
                  <v:textbox>
                    <w:txbxContent>
                      <w:p w:rsidR="0064158D" w:rsidRDefault="0064158D" w:rsidP="0064158D">
                        <w:pPr>
                          <w:ind w:firstLineChars="1500" w:firstLine="3150"/>
                        </w:pPr>
                      </w:p>
                      <w:p w:rsidR="0064158D" w:rsidRDefault="0064158D" w:rsidP="0064158D">
                        <w:pPr>
                          <w:ind w:firstLineChars="1500" w:firstLine="3150"/>
                        </w:pPr>
                      </w:p>
                      <w:p w:rsidR="0064158D" w:rsidRDefault="0064158D" w:rsidP="0064158D">
                        <w:pPr>
                          <w:ind w:firstLineChars="1500" w:firstLine="3150"/>
                        </w:pPr>
                        <w:r>
                          <w:t>algo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-3</w:t>
                        </w:r>
                        <w:r>
                          <w:t>.cpp</w:t>
                        </w:r>
                      </w:p>
                    </w:txbxContent>
                  </v:textbox>
                </v:shape>
                <v:shape id="文本框 51" o:spid="_x0000_s1048" type="#_x0000_t202" style="position:absolute;left:17621;width:2838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" fillcolor="white [3201]" strokeweight=".5pt">
                  <v:stroke dashstyle="3 1"/>
                  <v:textbox>
                    <w:txbxContent>
                      <w:p w:rsidR="0064158D" w:rsidRDefault="0064158D" w:rsidP="0064158D">
                        <w:pPr>
                          <w:ind w:firstLineChars="1500" w:firstLine="315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xp3</w:t>
                        </w:r>
                        <w:r>
                          <w:t>-3</w:t>
                        </w:r>
                        <w:r>
                          <w:t>.cpp</w:t>
                        </w:r>
                      </w:p>
                    </w:txbxContent>
                  </v:textbox>
                </v:shape>
                <v:group id="组合 52" o:spid="_x0000_s1049" style="position:absolute;left:857;top:2476;width:52387;height:14002" coordsize="52387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直接箭头连接符 53" o:spid="_x0000_s1050" type="#_x0000_t32" style="position:absolute;left:25241;top:3238;width:1238;height:7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  <v:stroke endarrow="block"/>
                  </v:shape>
                  <v:group id="组合 54" o:spid="_x0000_s1051" style="position:absolute;width:52387;height:14001" coordsize="52387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文本框 55" o:spid="_x0000_s1052" type="#_x0000_t202" style="position:absolute;top:10858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  <v:textbox>
                        <w:txbxContent>
                          <w:p w:rsidR="0064158D" w:rsidRDefault="0064158D" w:rsidP="0064158D">
                            <w:pPr>
                              <w:jc w:val="center"/>
                            </w:pPr>
                            <w:r>
                              <w:t>InitQuequ</w:t>
                            </w:r>
                          </w:p>
                        </w:txbxContent>
                      </v:textbox>
                    </v:shape>
                    <v:shape id="文本框 56" o:spid="_x0000_s1053" type="#_x0000_t202" style="position:absolute;left:29432;top:10858;width:9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  <v:textbox>
                        <w:txbxContent>
                          <w:p w:rsidR="0064158D" w:rsidRDefault="0064158D" w:rsidP="0064158D">
                            <w:pPr>
                              <w:jc w:val="center"/>
                            </w:pPr>
                            <w:r>
                              <w:t>enQuequ</w:t>
                            </w:r>
                          </w:p>
                        </w:txbxContent>
                      </v:textbox>
                    </v:shape>
                    <v:shape id="文本框 57" o:spid="_x0000_s1054" type="#_x0000_t202" style="position:absolute;left:41338;top:10953;width:11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<v:textbox>
                        <w:txbxContent>
                          <w:p w:rsidR="0064158D" w:rsidRDefault="0064158D" w:rsidP="0064158D">
                            <w:pPr>
                              <w:jc w:val="center"/>
                            </w:pPr>
                            <w:r>
                              <w:t>DestroyQuequ</w:t>
                            </w:r>
                          </w:p>
                        </w:txbxContent>
                      </v:textbox>
                    </v:shape>
                    <v:shape id="文本框 58" o:spid="_x0000_s1055" type="#_x0000_t202" style="position:absolute;left:11620;top:10858;width:10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  <v:textbox>
                        <w:txbxContent>
                          <w:p w:rsidR="0064158D" w:rsidRDefault="0064158D" w:rsidP="0064158D">
                            <w:pPr>
                              <w:jc w:val="center"/>
                            </w:pPr>
                            <w:r>
                              <w:t>QuequEmpty</w:t>
                            </w:r>
                          </w:p>
                        </w:txbxContent>
                      </v:textbox>
                    </v:shape>
                    <v:shape id="文本框 59" o:spid="_x0000_s1056" type="#_x0000_t202" style="position:absolute;left:21907;top:10858;width:7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    <v:textbox>
                        <w:txbxContent>
                          <w:p w:rsidR="0064158D" w:rsidRDefault="0064158D" w:rsidP="0064158D">
                            <w:pPr>
                              <w:jc w:val="center"/>
                            </w:pPr>
                            <w:r>
                              <w:t>de</w:t>
                            </w:r>
                            <w:r>
                              <w:t>Quequ</w:t>
                            </w:r>
                          </w:p>
                        </w:txbxContent>
                      </v:textbox>
                    </v:shape>
                    <v:group id="组合 60" o:spid="_x0000_s1057" style="position:absolute;left:21145;width:22765;height:10858" coordsize="22764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文本框 61" o:spid="_x0000_s1058" type="#_x0000_t202" style="position:absolute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      <v:textbox>
                          <w:txbxContent>
                            <w:p w:rsidR="0064158D" w:rsidRDefault="0064158D" w:rsidP="0064158D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v:textbox>
                      </v:shape>
                      <v:shape id="直接箭头连接符 62" o:spid="_x0000_s1059" type="#_x0000_t32" style="position:absolute;left:8858;top:2952;width:13906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ps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" strokecolor="#4579b8 [3044]">
                        <v:stroke endarrow="block"/>
                      </v:shape>
                      <v:shape id="直接箭头连接符 63" o:spid="_x0000_s1060" type="#_x0000_t32" style="position:absolute;left:7715;top:2952;width:3048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/3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XxBG5fwg+Qyz8AAAD//wMAUEsBAi0AFAAGAAgAAAAhANvh9svuAAAAhQEAABMAAAAAAAAA&#10;AAAAAAAAAAAAAFtDb250ZW50X1R5cGVzXS54bWxQSwECLQAUAAYACAAAACEAWvQsW78AAAAVAQAA&#10;CwAAAAAAAAAAAAAAAAAfAQAAX3JlbHMvLnJlbHNQSwECLQAUAAYACAAAACEAcB1v98YAAADbAAAA&#10;DwAAAAAAAAAAAAAAAAAHAgAAZHJzL2Rvd25yZXYueG1sUEsFBgAAAAADAAMAtwAAAPoCAAAAAA==&#10;" strokecolor="#4579b8 [3044]">
                        <v:stroke endarrow="block"/>
                      </v:shape>
                    </v:group>
                    <v:shape id="直接箭头连接符 64" o:spid="_x0000_s1061" type="#_x0000_t32" style="position:absolute;left:6953;top:3143;width:14859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    <v:stroke endarrow="block"/>
                    </v:shape>
                    <v:shape id="直接箭头连接符 65" o:spid="_x0000_s1062" type="#_x0000_t32" style="position:absolute;left:17335;top:3238;width:7144;height:7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+xh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gFvD7Jf8A2ZwBAAD//wMAUEsBAi0AFAAGAAgAAAAhANvh9svuAAAAhQEAABMAAAAAAAAAAAAA&#10;AAAAAAAAAFtDb250ZW50X1R5cGVzXS54bWxQSwECLQAUAAYACAAAACEAWvQsW78AAAAVAQAACwAA&#10;AAAAAAAAAAAAAAAfAQAAX3JlbHMvLnJlbHNQSwECLQAUAAYACAAAACEA91/sYcMAAADbAAAADwAA&#10;AAAAAAAAAAAAAAAHAgAAZHJzL2Rvd25yZXYueG1sUEsFBgAAAAADAAMAtwAAAPcCAAAAAA==&#10;" strokecolor="#4579b8 [3044]">
                      <v:stroke endarrow="block"/>
                    </v:shape>
                  </v:group>
                </v:group>
              </v:group>
            </w:pict>
          </mc:Fallback>
        </mc:AlternateContent>
      </w: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8F58EF" w:rsidRDefault="008F58E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Pr="0064158D" w:rsidRDefault="00442F6D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【题目2】</w:t>
      </w:r>
    </w:p>
    <w:p w:rsidR="00375C1F" w:rsidRPr="0064158D" w:rsidRDefault="00477E3F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编写一个程序，</w:t>
      </w:r>
      <w:r w:rsidR="0064158D" w:rsidRPr="003425A5">
        <w:rPr>
          <w:rFonts w:ascii="宋体" w:hAnsi="宋体" w:hint="eastAsia"/>
          <w:b/>
          <w:color w:val="000000" w:themeColor="text1"/>
          <w:sz w:val="24"/>
          <w:szCs w:val="24"/>
        </w:rPr>
        <w:t>利用栈的特性实现二进制转换为八进制</w:t>
      </w:r>
      <w:r>
        <w:rPr>
          <w:rFonts w:ascii="宋体" w:hAnsi="宋体" w:hint="eastAsia"/>
          <w:color w:val="000000" w:themeColor="text1"/>
          <w:szCs w:val="21"/>
        </w:rPr>
        <w:t>。</w:t>
      </w:r>
      <w:r w:rsidR="0064158D" w:rsidRPr="0064158D">
        <w:rPr>
          <w:rFonts w:ascii="宋体" w:hAnsi="宋体" w:hint="eastAsia"/>
          <w:b/>
          <w:color w:val="000000" w:themeColor="text1"/>
          <w:sz w:val="24"/>
          <w:szCs w:val="24"/>
        </w:rPr>
        <w:t>(给出了二进制转换为十进制的参考算法供大家参考</w:t>
      </w:r>
      <w:r w:rsidR="00494EE1">
        <w:rPr>
          <w:rFonts w:ascii="宋体" w:hAnsi="宋体" w:hint="eastAsia"/>
          <w:b/>
          <w:color w:val="000000" w:themeColor="text1"/>
          <w:sz w:val="24"/>
          <w:szCs w:val="24"/>
        </w:rPr>
        <w:t>，见</w:t>
      </w:r>
      <w:proofErr w:type="spellStart"/>
      <w:r w:rsidR="00494EE1" w:rsidRPr="00494EE1">
        <w:rPr>
          <w:rFonts w:ascii="宋体" w:hAnsi="宋体"/>
          <w:b/>
          <w:color w:val="000000" w:themeColor="text1"/>
          <w:sz w:val="24"/>
          <w:szCs w:val="24"/>
        </w:rPr>
        <w:t>bin_dec</w:t>
      </w:r>
      <w:r w:rsidR="00494EE1">
        <w:rPr>
          <w:rFonts w:ascii="宋体" w:hAnsi="宋体" w:hint="eastAsia"/>
          <w:b/>
          <w:color w:val="000000" w:themeColor="text1"/>
          <w:sz w:val="24"/>
          <w:szCs w:val="24"/>
        </w:rPr>
        <w:t>.c</w:t>
      </w:r>
      <w:proofErr w:type="spellEnd"/>
      <w:r w:rsidR="0064158D" w:rsidRPr="0064158D">
        <w:rPr>
          <w:rFonts w:ascii="宋体" w:hAnsi="宋体" w:hint="eastAsia"/>
          <w:b/>
          <w:color w:val="000000" w:themeColor="text1"/>
          <w:sz w:val="24"/>
          <w:szCs w:val="24"/>
        </w:rPr>
        <w:t>)</w:t>
      </w:r>
    </w:p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F3" w:rsidTr="008B4789">
        <w:tc>
          <w:tcPr>
            <w:tcW w:w="8522" w:type="dxa"/>
          </w:tcPr>
          <w:p w:rsidR="000D26F3" w:rsidRDefault="000D26F3" w:rsidP="008B4789">
            <w:pPr>
              <w:pStyle w:val="af6"/>
            </w:pPr>
            <w:r>
              <w:rPr>
                <w:rFonts w:hint="eastAsia"/>
              </w:rPr>
              <w:t>算法分析：</w:t>
            </w:r>
          </w:p>
        </w:tc>
      </w:tr>
      <w:tr w:rsidR="000D26F3" w:rsidRPr="00375C1F" w:rsidTr="008B4789">
        <w:tc>
          <w:tcPr>
            <w:tcW w:w="8522" w:type="dxa"/>
          </w:tcPr>
          <w:p w:rsidR="000D26F3" w:rsidRDefault="002F64E1" w:rsidP="0064158D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转换时的算法是:每三个从栈中取出字符，然后将其转换成10进制数，放入另一个栈中，当还没到栈底的时候继续取出，在取出前判断栈中剩余的字符是不是小于三个(用栈的长度减去已取出的数目)来判断，如果小于</w:t>
            </w:r>
            <w:r w:rsidR="006F5D03">
              <w:rPr>
                <w:rFonts w:hint="eastAsia"/>
              </w:rPr>
              <w:t>就不再取三个字符，把剩余的字符取出来转换为十进制数即可，再将其放入另一个栈中，最后再将另一个栈中的十进制数依次从栈顶取出来，再依次显示，显示出来的数即为相应二进制数转换为的十进制数。</w:t>
            </w: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</w:tc>
      </w:tr>
    </w:tbl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t>请将源程序附录于此</w:t>
            </w:r>
            <w:r>
              <w:rPr>
                <w:rFonts w:hint="eastAsia"/>
              </w:rPr>
              <w:t>：</w:t>
            </w:r>
          </w:p>
        </w:tc>
      </w:tr>
      <w:tr w:rsidR="00112BAA" w:rsidRPr="00375C1F" w:rsidTr="00112BAA">
        <w:tc>
          <w:tcPr>
            <w:tcW w:w="8522" w:type="dxa"/>
          </w:tcPr>
          <w:p w:rsidR="002F64E1" w:rsidRDefault="002F64E1" w:rsidP="002F64E1">
            <w:pPr>
              <w:pStyle w:val="af6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F64E1" w:rsidRDefault="002F64E1" w:rsidP="002F64E1">
            <w:pPr>
              <w:pStyle w:val="af6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2F64E1" w:rsidRDefault="002F64E1" w:rsidP="002F64E1">
            <w:pPr>
              <w:pStyle w:val="af6"/>
            </w:pPr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>#define STACK_INIT_SIZE 20</w:t>
            </w:r>
          </w:p>
          <w:p w:rsidR="002F64E1" w:rsidRDefault="002F64E1" w:rsidP="002F64E1">
            <w:pPr>
              <w:pStyle w:val="af6"/>
            </w:pPr>
            <w:r>
              <w:t>#define STACKINCREMENT  10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char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:rsidR="002F64E1" w:rsidRDefault="002F64E1" w:rsidP="002F64E1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 xml:space="preserve"> *base;             //栈底</w:t>
            </w: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 xml:space="preserve"> *top;              //栈顶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stackSize</w:t>
            </w:r>
            <w:proofErr w:type="spellEnd"/>
            <w:r>
              <w:t>;</w:t>
            </w:r>
          </w:p>
          <w:p w:rsidR="002F64E1" w:rsidRDefault="002F64E1" w:rsidP="002F64E1">
            <w:pPr>
              <w:pStyle w:val="af6"/>
            </w:pPr>
            <w:r>
              <w:t>}</w:t>
            </w:r>
            <w:proofErr w:type="spellStart"/>
            <w:r>
              <w:t>sqStack</w:t>
            </w:r>
            <w:proofErr w:type="spellEnd"/>
            <w:r>
              <w:t>;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void </w:t>
            </w:r>
            <w:proofErr w:type="spellStart"/>
            <w:r>
              <w:t>InitStack</w:t>
            </w:r>
            <w:proofErr w:type="spellEnd"/>
            <w:r>
              <w:t>(</w:t>
            </w:r>
            <w:proofErr w:type="spellStart"/>
            <w:r>
              <w:t>sqStack</w:t>
            </w:r>
            <w:proofErr w:type="spellEnd"/>
            <w:r>
              <w:t xml:space="preserve"> *s)</w:t>
            </w:r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</w:pPr>
            <w:r>
              <w:t xml:space="preserve">    s-&gt;base = (</w:t>
            </w:r>
            <w:proofErr w:type="spellStart"/>
            <w:r>
              <w:t>ElemType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 xml:space="preserve">(STACK_INIT_SIZE *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ElemType</w:t>
            </w:r>
            <w:proofErr w:type="spellEnd"/>
            <w:r>
              <w:t>));</w:t>
            </w:r>
          </w:p>
          <w:p w:rsidR="002F64E1" w:rsidRDefault="002F64E1" w:rsidP="002F64E1">
            <w:pPr>
              <w:pStyle w:val="af6"/>
            </w:pPr>
            <w:r>
              <w:lastRenderedPageBreak/>
              <w:t xml:space="preserve">    if( !s-&gt;base )</w:t>
            </w:r>
          </w:p>
          <w:p w:rsidR="002F64E1" w:rsidRDefault="002F64E1" w:rsidP="002F64E1">
            <w:pPr>
              <w:pStyle w:val="af6"/>
            </w:pPr>
            <w:r>
              <w:t xml:space="preserve">    {</w:t>
            </w:r>
          </w:p>
          <w:p w:rsidR="002F64E1" w:rsidRDefault="002F64E1" w:rsidP="002F64E1">
            <w:pPr>
              <w:pStyle w:val="af6"/>
            </w:pPr>
            <w:r>
              <w:t xml:space="preserve">        exit(0);</w:t>
            </w:r>
          </w:p>
          <w:p w:rsidR="002F64E1" w:rsidRDefault="002F64E1" w:rsidP="002F64E1">
            <w:pPr>
              <w:pStyle w:val="af6"/>
            </w:pPr>
            <w:r>
              <w:t xml:space="preserve">    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    s-&gt;top = s-&gt;base;</w:t>
            </w:r>
          </w:p>
          <w:p w:rsidR="002F64E1" w:rsidRDefault="002F64E1" w:rsidP="002F64E1">
            <w:pPr>
              <w:pStyle w:val="af6"/>
            </w:pPr>
            <w:r>
              <w:t xml:space="preserve">    s-&gt;</w:t>
            </w:r>
            <w:proofErr w:type="spellStart"/>
            <w:r>
              <w:t>stackSize</w:t>
            </w:r>
            <w:proofErr w:type="spellEnd"/>
            <w:r>
              <w:t xml:space="preserve"> = STACK_INIT_SIZE;</w:t>
            </w:r>
          </w:p>
          <w:p w:rsidR="002F64E1" w:rsidRDefault="002F64E1" w:rsidP="002F64E1">
            <w:pPr>
              <w:pStyle w:val="af6"/>
            </w:pPr>
            <w:r>
              <w:t>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>void Push(</w:t>
            </w:r>
            <w:proofErr w:type="spellStart"/>
            <w:r>
              <w:t>sqStack</w:t>
            </w:r>
            <w:proofErr w:type="spellEnd"/>
            <w:r>
              <w:t xml:space="preserve"> *s, </w:t>
            </w:r>
            <w:proofErr w:type="spellStart"/>
            <w:r>
              <w:t>ElemType</w:t>
            </w:r>
            <w:proofErr w:type="spellEnd"/>
            <w:r>
              <w:t xml:space="preserve"> e)</w:t>
            </w:r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</w:pPr>
            <w:r>
              <w:t xml:space="preserve">    if( s-&gt;top - s-&gt;base &gt;= s-&gt;</w:t>
            </w:r>
            <w:proofErr w:type="spellStart"/>
            <w:r>
              <w:t>stackSize</w:t>
            </w:r>
            <w:proofErr w:type="spellEnd"/>
            <w:r>
              <w:t xml:space="preserve"> )</w:t>
            </w:r>
          </w:p>
          <w:p w:rsidR="002F64E1" w:rsidRDefault="002F64E1" w:rsidP="002F64E1">
            <w:pPr>
              <w:pStyle w:val="af6"/>
            </w:pPr>
            <w:r>
              <w:t xml:space="preserve">    {</w:t>
            </w:r>
          </w:p>
          <w:p w:rsidR="002F64E1" w:rsidRDefault="002F64E1" w:rsidP="002F64E1">
            <w:pPr>
              <w:pStyle w:val="af6"/>
            </w:pPr>
            <w:r>
              <w:t xml:space="preserve">        s-&gt;base = (</w:t>
            </w:r>
            <w:proofErr w:type="spellStart"/>
            <w:r>
              <w:t>ElemType</w:t>
            </w:r>
            <w:proofErr w:type="spellEnd"/>
            <w:r>
              <w:t xml:space="preserve"> *)</w:t>
            </w:r>
            <w:proofErr w:type="spellStart"/>
            <w:r>
              <w:t>realloc</w:t>
            </w:r>
            <w:proofErr w:type="spellEnd"/>
            <w:r>
              <w:t>(s-&gt;base, (s-&gt;</w:t>
            </w:r>
            <w:proofErr w:type="spellStart"/>
            <w:r>
              <w:t>stackSize</w:t>
            </w:r>
            <w:proofErr w:type="spellEnd"/>
            <w:r>
              <w:t xml:space="preserve"> + STACKINCREMENT) *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ElemType</w:t>
            </w:r>
            <w:proofErr w:type="spellEnd"/>
            <w:r>
              <w:t>));</w:t>
            </w:r>
          </w:p>
          <w:p w:rsidR="002F64E1" w:rsidRDefault="002F64E1" w:rsidP="002F64E1">
            <w:pPr>
              <w:pStyle w:val="af6"/>
            </w:pPr>
            <w:r>
              <w:t xml:space="preserve">        if( !s-&gt;base )</w:t>
            </w:r>
          </w:p>
          <w:p w:rsidR="002F64E1" w:rsidRDefault="002F64E1" w:rsidP="002F64E1">
            <w:pPr>
              <w:pStyle w:val="af6"/>
            </w:pPr>
            <w:r>
              <w:t xml:space="preserve">        {</w:t>
            </w:r>
          </w:p>
          <w:p w:rsidR="002F64E1" w:rsidRDefault="002F64E1" w:rsidP="002F64E1">
            <w:pPr>
              <w:pStyle w:val="af6"/>
            </w:pPr>
            <w:r>
              <w:t xml:space="preserve">            exit(0);</w:t>
            </w:r>
          </w:p>
          <w:p w:rsidR="002F64E1" w:rsidRDefault="002F64E1" w:rsidP="002F64E1">
            <w:pPr>
              <w:pStyle w:val="af6"/>
            </w:pPr>
            <w:r>
              <w:t xml:space="preserve">        }</w:t>
            </w:r>
          </w:p>
          <w:p w:rsidR="002F64E1" w:rsidRDefault="002F64E1" w:rsidP="002F64E1">
            <w:pPr>
              <w:pStyle w:val="af6"/>
            </w:pPr>
            <w:r>
              <w:t xml:space="preserve">    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    *(s-&gt;top) = e;</w:t>
            </w:r>
          </w:p>
          <w:p w:rsidR="002F64E1" w:rsidRDefault="002F64E1" w:rsidP="002F64E1">
            <w:pPr>
              <w:pStyle w:val="af6"/>
            </w:pPr>
            <w:r>
              <w:t xml:space="preserve">    s-&gt;top++;</w:t>
            </w:r>
          </w:p>
          <w:p w:rsidR="002F64E1" w:rsidRDefault="002F64E1" w:rsidP="002F64E1">
            <w:pPr>
              <w:pStyle w:val="af6"/>
            </w:pPr>
            <w:r>
              <w:t>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>void Pop(</w:t>
            </w:r>
            <w:proofErr w:type="spellStart"/>
            <w:r>
              <w:t>sqStack</w:t>
            </w:r>
            <w:proofErr w:type="spellEnd"/>
            <w:r>
              <w:t xml:space="preserve"> *s, </w:t>
            </w:r>
            <w:proofErr w:type="spellStart"/>
            <w:r>
              <w:t>ElemType</w:t>
            </w:r>
            <w:proofErr w:type="spellEnd"/>
            <w:r>
              <w:t xml:space="preserve"> *e)</w:t>
            </w:r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</w:pPr>
            <w:r>
              <w:t xml:space="preserve">    if( s-&gt;top == s-&gt;base )</w:t>
            </w:r>
          </w:p>
          <w:p w:rsidR="002F64E1" w:rsidRDefault="002F64E1" w:rsidP="002F64E1">
            <w:pPr>
              <w:pStyle w:val="af6"/>
            </w:pPr>
            <w:r>
              <w:t xml:space="preserve">    {</w:t>
            </w:r>
          </w:p>
          <w:p w:rsidR="002F64E1" w:rsidRDefault="002F64E1" w:rsidP="002F64E1">
            <w:pPr>
              <w:pStyle w:val="af6"/>
            </w:pPr>
            <w:r>
              <w:t xml:space="preserve">        return;</w:t>
            </w:r>
          </w:p>
          <w:p w:rsidR="002F64E1" w:rsidRDefault="002F64E1" w:rsidP="002F64E1">
            <w:pPr>
              <w:pStyle w:val="af6"/>
            </w:pPr>
            <w:r>
              <w:t xml:space="preserve">    }</w:t>
            </w:r>
          </w:p>
          <w:p w:rsidR="002F64E1" w:rsidRDefault="002F64E1" w:rsidP="002F64E1">
            <w:pPr>
              <w:pStyle w:val="af6"/>
            </w:pPr>
            <w:r>
              <w:t xml:space="preserve">    *e = *--(s-&gt;top);</w:t>
            </w:r>
          </w:p>
          <w:p w:rsidR="002F64E1" w:rsidRDefault="002F64E1" w:rsidP="002F64E1">
            <w:pPr>
              <w:pStyle w:val="af6"/>
            </w:pPr>
            <w:r>
              <w:t>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StackLen</w:t>
            </w:r>
            <w:proofErr w:type="spellEnd"/>
            <w:r>
              <w:t>(</w:t>
            </w:r>
            <w:proofErr w:type="spellStart"/>
            <w:r>
              <w:t>sqStack</w:t>
            </w:r>
            <w:proofErr w:type="spellEnd"/>
            <w:r>
              <w:t xml:space="preserve"> s)</w:t>
            </w:r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</w:pPr>
            <w:r>
              <w:t xml:space="preserve">    return (</w:t>
            </w:r>
            <w:proofErr w:type="spellStart"/>
            <w:r>
              <w:t>s.top</w:t>
            </w:r>
            <w:proofErr w:type="spellEnd"/>
            <w:r>
              <w:t xml:space="preserve"> - </w:t>
            </w:r>
            <w:proofErr w:type="spellStart"/>
            <w:r>
              <w:t>s.base</w:t>
            </w:r>
            <w:proofErr w:type="spellEnd"/>
            <w:r>
              <w:t>);</w:t>
            </w:r>
          </w:p>
          <w:p w:rsidR="002F64E1" w:rsidRDefault="002F64E1" w:rsidP="002F64E1">
            <w:pPr>
              <w:pStyle w:val="af6"/>
            </w:pPr>
            <w:r>
              <w:lastRenderedPageBreak/>
              <w:t>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F64E1" w:rsidRDefault="002F64E1" w:rsidP="002F64E1">
            <w:pPr>
              <w:pStyle w:val="af6"/>
            </w:pPr>
            <w:r>
              <w:t>{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ElemType</w:t>
            </w:r>
            <w:proofErr w:type="spellEnd"/>
            <w:r>
              <w:t xml:space="preserve"> c;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sqStack</w:t>
            </w:r>
            <w:proofErr w:type="spellEnd"/>
            <w:r>
              <w:t xml:space="preserve"> </w:t>
            </w:r>
            <w:proofErr w:type="spellStart"/>
            <w:r>
              <w:t>s,q</w:t>
            </w:r>
            <w:proofErr w:type="spellEnd"/>
            <w:r>
              <w:t>;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spellStart"/>
            <w:r>
              <w:t>i,j,n</w:t>
            </w:r>
            <w:proofErr w:type="spellEnd"/>
            <w:r>
              <w:t>=3;</w:t>
            </w:r>
          </w:p>
          <w:p w:rsidR="002F64E1" w:rsidRDefault="002F64E1" w:rsidP="002F64E1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InitStack</w:t>
            </w:r>
            <w:proofErr w:type="spellEnd"/>
            <w:r>
              <w:t>(&amp;s);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InitStack</w:t>
            </w:r>
            <w:proofErr w:type="spellEnd"/>
            <w:r>
              <w:t>(&amp;q);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("请输入二进制数，输入#符号表示结束！\n");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("%c", &amp;c);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gramStart"/>
            <w:r>
              <w:t>while</w:t>
            </w:r>
            <w:proofErr w:type="gramEnd"/>
            <w:r>
              <w:t>( c != '#' )</w:t>
            </w:r>
          </w:p>
          <w:p w:rsidR="002F64E1" w:rsidRDefault="002F64E1" w:rsidP="002F64E1">
            <w:pPr>
              <w:pStyle w:val="af6"/>
            </w:pPr>
            <w:r>
              <w:t xml:space="preserve">    {</w:t>
            </w:r>
          </w:p>
          <w:p w:rsidR="002F64E1" w:rsidRDefault="002F64E1" w:rsidP="002F64E1">
            <w:pPr>
              <w:pStyle w:val="af6"/>
            </w:pPr>
            <w:r>
              <w:t xml:space="preserve">        Push(&amp;s, c);</w:t>
            </w: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("%c", &amp;c);//如果前一个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输入的是字符串,那么这里的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就不用再输入了，从前面的缓存里面取还没有读入的字符</w:t>
            </w:r>
          </w:p>
          <w:p w:rsidR="002F64E1" w:rsidRDefault="002F64E1" w:rsidP="002F64E1">
            <w:pPr>
              <w:pStyle w:val="af6"/>
            </w:pPr>
            <w:r>
              <w:t xml:space="preserve">    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getchar</w:t>
            </w:r>
            <w:proofErr w:type="spellEnd"/>
            <w:r>
              <w:rPr>
                <w:rFonts w:hint="eastAsia"/>
              </w:rPr>
              <w:t>();  // 把'\n'从缓冲区去掉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StackLen</w:t>
            </w:r>
            <w:proofErr w:type="spellEnd"/>
            <w:r>
              <w:t>(s);</w:t>
            </w: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("栈的当前容量是: %d\n",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);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 xml:space="preserve">    for( i=0; i &lt; </w:t>
            </w:r>
            <w:proofErr w:type="spellStart"/>
            <w:r>
              <w:t>len</w:t>
            </w:r>
            <w:proofErr w:type="spellEnd"/>
            <w:r>
              <w:t>; i+=n )</w:t>
            </w:r>
          </w:p>
          <w:p w:rsidR="002F64E1" w:rsidRDefault="002F64E1" w:rsidP="002F64E1">
            <w:pPr>
              <w:pStyle w:val="af6"/>
            </w:pPr>
            <w:r>
              <w:t xml:space="preserve">    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if(</w:t>
            </w:r>
            <w:proofErr w:type="spellStart"/>
            <w:r>
              <w:t>len</w:t>
            </w:r>
            <w:proofErr w:type="spellEnd"/>
            <w:r>
              <w:t>-i==1){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j=0;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for(j=0;j&lt;1;j++){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Pop(&amp;s, &amp;c);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sum = sum + (c-48) * </w:t>
            </w:r>
            <w:proofErr w:type="spellStart"/>
            <w:r>
              <w:t>pow</w:t>
            </w:r>
            <w:proofErr w:type="spellEnd"/>
            <w:r>
              <w:t>(2, j);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};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Push(&amp;q, sum);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}else if(</w:t>
            </w:r>
            <w:proofErr w:type="spellStart"/>
            <w:r>
              <w:t>len</w:t>
            </w:r>
            <w:proofErr w:type="spellEnd"/>
            <w:r>
              <w:t>-i==2){</w:t>
            </w:r>
          </w:p>
          <w:p w:rsidR="002F64E1" w:rsidRDefault="002F64E1" w:rsidP="002F64E1">
            <w:pPr>
              <w:pStyle w:val="af6"/>
            </w:pPr>
            <w:r>
              <w:lastRenderedPageBreak/>
              <w:tab/>
            </w:r>
            <w:r>
              <w:tab/>
            </w:r>
            <w:r>
              <w:tab/>
              <w:t>j=0;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for(j=0;j&lt;2;j++){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Pop(&amp;s, &amp;c);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sum = sum + (c-48) * </w:t>
            </w:r>
            <w:proofErr w:type="spellStart"/>
            <w:r>
              <w:t>pow</w:t>
            </w:r>
            <w:proofErr w:type="spellEnd"/>
            <w:r>
              <w:t>(2, j);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};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Push(&amp;q, sum);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}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j=0;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for(j=0;j&lt;3;j++){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>Pop(&amp;s, &amp;c);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sum = sum + (c-48) * </w:t>
            </w:r>
            <w:proofErr w:type="spellStart"/>
            <w:r>
              <w:t>pow</w:t>
            </w:r>
            <w:proofErr w:type="spellEnd"/>
            <w:r>
              <w:t>(2, j);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};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Push(&amp;q, sum);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sum=0;</w:t>
            </w:r>
          </w:p>
          <w:p w:rsidR="002F64E1" w:rsidRDefault="002F64E1" w:rsidP="002F64E1">
            <w:pPr>
              <w:pStyle w:val="af6"/>
            </w:pPr>
            <w:r>
              <w:t xml:space="preserve">    }</w:t>
            </w:r>
          </w:p>
          <w:p w:rsidR="002F64E1" w:rsidRDefault="002F64E1" w:rsidP="002F64E1">
            <w:pPr>
              <w:pStyle w:val="af6"/>
            </w:pPr>
          </w:p>
          <w:p w:rsidR="002F64E1" w:rsidRDefault="002F64E1" w:rsidP="002F64E1">
            <w:pPr>
              <w:pStyle w:val="af6"/>
            </w:pPr>
            <w:r>
              <w:tab/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StackLen</w:t>
            </w:r>
            <w:proofErr w:type="spellEnd"/>
            <w:r>
              <w:t>(q);</w:t>
            </w:r>
          </w:p>
          <w:p w:rsidR="002F64E1" w:rsidRDefault="002F64E1" w:rsidP="002F64E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("二进制转化为八进制数是:");</w:t>
            </w:r>
          </w:p>
          <w:p w:rsidR="002F64E1" w:rsidRDefault="002F64E1" w:rsidP="002F64E1">
            <w:pPr>
              <w:pStyle w:val="af6"/>
            </w:pPr>
            <w:r>
              <w:tab/>
              <w:t xml:space="preserve">for( i=0; i &lt; </w:t>
            </w:r>
            <w:proofErr w:type="spellStart"/>
            <w:r>
              <w:t>len</w:t>
            </w:r>
            <w:proofErr w:type="spellEnd"/>
            <w:r>
              <w:t>; i++ ){</w:t>
            </w:r>
          </w:p>
          <w:p w:rsidR="002F64E1" w:rsidRDefault="002F64E1" w:rsidP="002F64E1">
            <w:pPr>
              <w:pStyle w:val="af6"/>
            </w:pPr>
            <w:r>
              <w:tab/>
            </w:r>
            <w:r>
              <w:tab/>
              <w:t>Pop(&amp;q, &amp;c);</w:t>
            </w:r>
          </w:p>
          <w:p w:rsidR="002F64E1" w:rsidRDefault="002F64E1" w:rsidP="002F64E1">
            <w:pPr>
              <w:pStyle w:val="af6"/>
            </w:pPr>
            <w:r>
              <w:tab/>
              <w:t xml:space="preserve">    </w:t>
            </w:r>
            <w:proofErr w:type="spellStart"/>
            <w:r>
              <w:t>printf</w:t>
            </w:r>
            <w:proofErr w:type="spellEnd"/>
            <w:r>
              <w:t>("%d", c);</w:t>
            </w:r>
          </w:p>
          <w:p w:rsidR="002F64E1" w:rsidRDefault="002F64E1" w:rsidP="002F64E1">
            <w:pPr>
              <w:pStyle w:val="af6"/>
            </w:pPr>
            <w:r>
              <w:tab/>
              <w:t>}</w:t>
            </w:r>
          </w:p>
          <w:p w:rsidR="002F64E1" w:rsidRDefault="002F64E1" w:rsidP="002F64E1">
            <w:pPr>
              <w:pStyle w:val="af6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("\n", c);</w:t>
            </w:r>
          </w:p>
          <w:p w:rsidR="002F64E1" w:rsidRDefault="002F64E1" w:rsidP="002F64E1">
            <w:pPr>
              <w:pStyle w:val="af6"/>
            </w:pPr>
            <w:r>
              <w:t xml:space="preserve">    return 0;</w:t>
            </w:r>
          </w:p>
          <w:p w:rsidR="00112BAA" w:rsidRDefault="002F64E1" w:rsidP="00112BAA">
            <w:pPr>
              <w:pStyle w:val="af6"/>
            </w:pPr>
            <w:r>
              <w:t>}</w:t>
            </w:r>
            <w:bookmarkStart w:id="1" w:name="_GoBack"/>
            <w:bookmarkEnd w:id="1"/>
          </w:p>
          <w:p w:rsidR="00112BAA" w:rsidRDefault="00112BAA" w:rsidP="00112BAA">
            <w:pPr>
              <w:pStyle w:val="af6"/>
            </w:pPr>
          </w:p>
        </w:tc>
      </w:tr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lastRenderedPageBreak/>
              <w:t>请将运行结果图附录于此</w:t>
            </w:r>
          </w:p>
        </w:tc>
      </w:tr>
      <w:tr w:rsidR="00112BAA" w:rsidTr="00112BAA">
        <w:tc>
          <w:tcPr>
            <w:tcW w:w="8522" w:type="dxa"/>
          </w:tcPr>
          <w:p w:rsidR="002F64E1" w:rsidRPr="002F64E1" w:rsidRDefault="002F64E1" w:rsidP="002F64E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72623" cy="3514725"/>
                  <wp:effectExtent l="0" t="0" r="0" b="0"/>
                  <wp:docPr id="1" name="图片 1" descr="C:\Users\Administrator\AppData\Roaming\Tencent\Users\1061892125\QQ\WinTemp\RichOle\[DJQGUP]Y2Z$SIZ5_0VAD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061892125\QQ\WinTemp\RichOle\[DJQGUP]Y2Z$SIZ5_0VAD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623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2F64E1" w:rsidRPr="002F64E1" w:rsidRDefault="002F64E1" w:rsidP="002F64E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324475" cy="3604769"/>
                  <wp:effectExtent l="0" t="0" r="0" b="0"/>
                  <wp:docPr id="2" name="图片 2" descr="C:\Users\Administrator\AppData\Roaming\Tencent\Users\1061892125\QQ\WinTemp\RichOle\`AZL6Y835~CXSPCKQ6_D`W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1061892125\QQ\WinTemp\RichOle\`AZL6Y835~CXSPCKQ6_D`W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604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</w:tc>
      </w:tr>
    </w:tbl>
    <w:p w:rsidR="000A3ADD" w:rsidRPr="000A3ADD" w:rsidRDefault="000A3ADD" w:rsidP="006F3DFB">
      <w:pPr>
        <w:rPr>
          <w:rFonts w:ascii="宋体" w:hAnsi="宋体"/>
          <w:color w:val="000000" w:themeColor="text1"/>
          <w:szCs w:val="21"/>
        </w:rPr>
      </w:pPr>
    </w:p>
    <w:p w:rsidR="00895794" w:rsidRPr="00895794" w:rsidRDefault="00895794" w:rsidP="008C7453">
      <w:pPr>
        <w:pStyle w:val="2"/>
      </w:pPr>
      <w:r w:rsidRPr="00895794">
        <w:rPr>
          <w:rFonts w:hint="eastAsia"/>
        </w:rPr>
        <w:t>实验上传方法：</w:t>
      </w:r>
    </w:p>
    <w:p w:rsidR="00895794" w:rsidRDefault="00895794" w:rsidP="00895794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将源程序文件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和本</w:t>
      </w:r>
      <w:r>
        <w:rPr>
          <w:rFonts w:ascii="宋体" w:hAnsi="宋体" w:hint="eastAsia"/>
          <w:color w:val="000000" w:themeColor="text1"/>
          <w:sz w:val="24"/>
          <w:szCs w:val="24"/>
        </w:rPr>
        <w:t>word文档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（添加了相应的源程序和截图）上传</w:t>
      </w:r>
      <w:r w:rsidR="00BE0093">
        <w:rPr>
          <w:rFonts w:ascii="宋体" w:hAnsi="宋体" w:hint="eastAsia"/>
          <w:color w:val="000000" w:themeColor="text1"/>
          <w:sz w:val="24"/>
          <w:szCs w:val="24"/>
        </w:rPr>
        <w:t>。多个文件请将其放入一个文件夹压缩后上传。请于指定时间前上交，过时不补！</w:t>
      </w:r>
    </w:p>
    <w:p w:rsidR="00112BAA" w:rsidRDefault="00112BAA" w:rsidP="00895794">
      <w:pPr>
        <w:rPr>
          <w:rFonts w:ascii="宋体" w:hAnsi="宋体"/>
          <w:color w:val="000000" w:themeColor="text1"/>
          <w:sz w:val="24"/>
          <w:szCs w:val="24"/>
        </w:rPr>
      </w:pPr>
    </w:p>
    <w:p w:rsidR="00112BAA" w:rsidRDefault="00112BA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Pr="00895794" w:rsidRDefault="00EB23CA" w:rsidP="00112BAA">
      <w:pPr>
        <w:pStyle w:val="af6"/>
      </w:pPr>
    </w:p>
    <w:sectPr w:rsidR="00EB23CA" w:rsidRPr="0089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5F4" w:rsidRDefault="00A255F4" w:rsidP="000202D0">
      <w:r>
        <w:separator/>
      </w:r>
    </w:p>
  </w:endnote>
  <w:endnote w:type="continuationSeparator" w:id="0">
    <w:p w:rsidR="00A255F4" w:rsidRDefault="00A255F4" w:rsidP="000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5F4" w:rsidRDefault="00A255F4" w:rsidP="000202D0">
      <w:r>
        <w:separator/>
      </w:r>
    </w:p>
  </w:footnote>
  <w:footnote w:type="continuationSeparator" w:id="0">
    <w:p w:rsidR="00A255F4" w:rsidRDefault="00A255F4" w:rsidP="0002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76EE"/>
    <w:multiLevelType w:val="hybridMultilevel"/>
    <w:tmpl w:val="981E3116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15C82194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54AE7"/>
    <w:multiLevelType w:val="hybridMultilevel"/>
    <w:tmpl w:val="7F2072D0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7010B534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0C02BF"/>
    <w:multiLevelType w:val="hybridMultilevel"/>
    <w:tmpl w:val="0672A1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F61338"/>
    <w:multiLevelType w:val="hybridMultilevel"/>
    <w:tmpl w:val="29D8BF96"/>
    <w:lvl w:ilvl="0" w:tplc="7010B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C92346"/>
    <w:multiLevelType w:val="hybridMultilevel"/>
    <w:tmpl w:val="F5A41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BE3B62"/>
    <w:multiLevelType w:val="hybridMultilevel"/>
    <w:tmpl w:val="D0061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330C44"/>
    <w:multiLevelType w:val="hybridMultilevel"/>
    <w:tmpl w:val="9F249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B87F15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FA18A3"/>
    <w:multiLevelType w:val="hybridMultilevel"/>
    <w:tmpl w:val="91FA9E30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5C56CD"/>
    <w:multiLevelType w:val="hybridMultilevel"/>
    <w:tmpl w:val="7D909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563721"/>
    <w:multiLevelType w:val="hybridMultilevel"/>
    <w:tmpl w:val="4E741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1D27D0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810F05"/>
    <w:multiLevelType w:val="hybridMultilevel"/>
    <w:tmpl w:val="C0841644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93"/>
    <w:rsid w:val="000202D0"/>
    <w:rsid w:val="00052FE5"/>
    <w:rsid w:val="000A3ADD"/>
    <w:rsid w:val="000D1DD3"/>
    <w:rsid w:val="000D26F3"/>
    <w:rsid w:val="00112BAA"/>
    <w:rsid w:val="001514E4"/>
    <w:rsid w:val="00194F9B"/>
    <w:rsid w:val="001C0E6B"/>
    <w:rsid w:val="001C6C97"/>
    <w:rsid w:val="002562C9"/>
    <w:rsid w:val="002D0BA3"/>
    <w:rsid w:val="002F64E1"/>
    <w:rsid w:val="00360EE7"/>
    <w:rsid w:val="00375C1F"/>
    <w:rsid w:val="003F0A27"/>
    <w:rsid w:val="00420695"/>
    <w:rsid w:val="00442F6D"/>
    <w:rsid w:val="00477E3F"/>
    <w:rsid w:val="00494EE1"/>
    <w:rsid w:val="00544FF1"/>
    <w:rsid w:val="00554657"/>
    <w:rsid w:val="00600594"/>
    <w:rsid w:val="0064158D"/>
    <w:rsid w:val="006D25C1"/>
    <w:rsid w:val="006F3DFB"/>
    <w:rsid w:val="006F5D03"/>
    <w:rsid w:val="007E531F"/>
    <w:rsid w:val="007E6A44"/>
    <w:rsid w:val="00895794"/>
    <w:rsid w:val="008C7453"/>
    <w:rsid w:val="008D7A62"/>
    <w:rsid w:val="008F58EF"/>
    <w:rsid w:val="00917F43"/>
    <w:rsid w:val="00A0069D"/>
    <w:rsid w:val="00A255F4"/>
    <w:rsid w:val="00A6773F"/>
    <w:rsid w:val="00B1309A"/>
    <w:rsid w:val="00B93578"/>
    <w:rsid w:val="00BE0093"/>
    <w:rsid w:val="00CB6607"/>
    <w:rsid w:val="00D96916"/>
    <w:rsid w:val="00EB23CA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Balloon Text"/>
    <w:basedOn w:val="a"/>
    <w:link w:val="Char9"/>
    <w:semiHidden/>
    <w:unhideWhenUsed/>
    <w:rsid w:val="002F64E1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semiHidden/>
    <w:rsid w:val="002F64E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Balloon Text"/>
    <w:basedOn w:val="a"/>
    <w:link w:val="Char9"/>
    <w:semiHidden/>
    <w:unhideWhenUsed/>
    <w:rsid w:val="002F64E1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semiHidden/>
    <w:rsid w:val="002F64E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\AppData\Roaming\360CloudUI\Cache\818408905\&#35838;&#31243;&#36164;&#26009;\&#35838;&#20214;\&#25968;&#25454;&#32467;&#26500;\&#25968;&#25454;&#32467;&#26500;&#23454;&#39564;\&#25968;&#25454;&#32467;&#26500;&#23454;&#39564;2015\02+&#38142;&#34920;&#30340;&#20351;&#29992;\&#23454;&#39564;&#25351;&#2354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EBFC-1033-474E-AE29-0EE79B01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实验指导.dotx</Template>
  <TotalTime>274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xiaolongchen</cp:lastModifiedBy>
  <cp:revision>11</cp:revision>
  <dcterms:created xsi:type="dcterms:W3CDTF">2015-10-11T13:22:00Z</dcterms:created>
  <dcterms:modified xsi:type="dcterms:W3CDTF">2016-04-01T08:10:00Z</dcterms:modified>
</cp:coreProperties>
</file>